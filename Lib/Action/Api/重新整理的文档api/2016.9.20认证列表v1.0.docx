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88" w:rsidRDefault="009C2888" w:rsidP="002C5CA3"/>
    <w:p w:rsidR="002C5CA3" w:rsidRDefault="002C5CA3" w:rsidP="002C5CA3">
      <w:pPr>
        <w:rPr>
          <w:rFonts w:ascii="微软雅黑" w:eastAsia="微软雅黑" w:hAnsi="微软雅黑" w:cs="微软雅黑"/>
          <w:sz w:val="24"/>
        </w:rPr>
      </w:pPr>
      <w:r>
        <w:rPr>
          <w:rFonts w:hint="eastAsia"/>
        </w:rPr>
        <w:t>行云</w:t>
      </w:r>
      <w:r>
        <w:rPr>
          <w:rFonts w:hint="eastAsia"/>
        </w:rPr>
        <w:t xml:space="preserve"> APP</w:t>
      </w:r>
      <w:r>
        <w:rPr>
          <w:rFonts w:ascii="微软雅黑" w:eastAsia="微软雅黑" w:hAnsi="微软雅黑" w:cs="微软雅黑" w:hint="eastAsia"/>
          <w:sz w:val="24"/>
        </w:rPr>
        <w:t>接口文档</w:t>
      </w:r>
    </w:p>
    <w:p w:rsidR="002C5CA3" w:rsidRDefault="002C5CA3" w:rsidP="002C5CA3">
      <w:r>
        <w:rPr>
          <w:rFonts w:hint="eastAsia"/>
        </w:rPr>
        <w:t xml:space="preserve">  </w:t>
      </w:r>
      <w:r>
        <w:rPr>
          <w:rFonts w:hint="eastAsia"/>
        </w:rPr>
        <w:t>返回参数格式为</w:t>
      </w:r>
      <w:r>
        <w:rPr>
          <w:rFonts w:hint="eastAsia"/>
        </w:rPr>
        <w:t>JSONObject</w:t>
      </w:r>
      <w:r>
        <w:rPr>
          <w:rFonts w:hint="eastAsia"/>
        </w:rPr>
        <w:t>的字符串形式</w:t>
      </w:r>
      <w:r>
        <w:rPr>
          <w:rFonts w:hint="eastAsia"/>
        </w:rPr>
        <w:t xml:space="preserve">. </w:t>
      </w:r>
    </w:p>
    <w:tbl>
      <w:tblPr>
        <w:tblW w:w="8660" w:type="dxa"/>
        <w:tblInd w:w="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7"/>
        <w:gridCol w:w="2106"/>
        <w:gridCol w:w="1157"/>
        <w:gridCol w:w="2760"/>
      </w:tblGrid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值标识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值名称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值类型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Default="002C5CA3" w:rsidP="006609C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说明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result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返回结果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0</w:t>
            </w:r>
            <w:r w:rsidRPr="00E874D5">
              <w:rPr>
                <w:rFonts w:hint="eastAsia"/>
                <w:sz w:val="18"/>
                <w:szCs w:val="18"/>
              </w:rPr>
              <w:t>”：成功</w:t>
            </w:r>
          </w:p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“</w:t>
            </w:r>
            <w:r w:rsidRPr="00E874D5">
              <w:rPr>
                <w:rFonts w:hint="eastAsia"/>
                <w:sz w:val="18"/>
                <w:szCs w:val="18"/>
              </w:rPr>
              <w:t>1</w:t>
            </w:r>
            <w:r w:rsidRPr="00E874D5">
              <w:rPr>
                <w:rFonts w:hint="eastAsia"/>
                <w:sz w:val="18"/>
                <w:szCs w:val="18"/>
              </w:rPr>
              <w:t>”：失败</w:t>
            </w: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desc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描述信息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</w:p>
        </w:tc>
      </w:tr>
      <w:tr w:rsidR="002C5CA3" w:rsidTr="006609C9">
        <w:trPr>
          <w:cantSplit/>
          <w:trHeight w:val="416"/>
        </w:trPr>
        <w:tc>
          <w:tcPr>
            <w:tcW w:w="26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查询数据</w:t>
            </w:r>
            <w:r w:rsidRPr="00E874D5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C5CA3" w:rsidRPr="00E874D5" w:rsidRDefault="002C5CA3" w:rsidP="006609C9">
            <w:pPr>
              <w:rPr>
                <w:sz w:val="18"/>
                <w:szCs w:val="18"/>
              </w:rPr>
            </w:pPr>
            <w:r w:rsidRPr="00E874D5">
              <w:rPr>
                <w:rFonts w:hint="eastAsia"/>
                <w:sz w:val="18"/>
                <w:szCs w:val="18"/>
              </w:rPr>
              <w:t>Json</w:t>
            </w:r>
            <w:r w:rsidRPr="00E874D5">
              <w:rPr>
                <w:rFonts w:hint="eastAsia"/>
                <w:sz w:val="18"/>
                <w:szCs w:val="18"/>
              </w:rPr>
              <w:t>字符串</w:t>
            </w:r>
          </w:p>
        </w:tc>
      </w:tr>
    </w:tbl>
    <w:p w:rsidR="002C5CA3" w:rsidRDefault="002C5CA3" w:rsidP="002C5CA3"/>
    <w:p w:rsidR="002C0E1B" w:rsidRDefault="002C5CA3" w:rsidP="002C5CA3">
      <w:r>
        <w:rPr>
          <w:rFonts w:hint="eastAsia"/>
          <w:highlight w:val="lightGray"/>
        </w:rPr>
        <w:t>一</w:t>
      </w:r>
      <w:r>
        <w:t xml:space="preserve"> </w:t>
      </w:r>
      <w:r>
        <w:rPr>
          <w:rFonts w:hint="eastAsia"/>
        </w:rPr>
        <w:t xml:space="preserve"> </w:t>
      </w:r>
      <w:r w:rsidR="002C0E1B">
        <w:rPr>
          <w:rFonts w:hint="eastAsia"/>
        </w:rPr>
        <w:t>取</w:t>
      </w:r>
      <w:r>
        <w:rPr>
          <w:rFonts w:hint="eastAsia"/>
        </w:rPr>
        <w:t>订单</w:t>
      </w:r>
      <w:r w:rsidR="002C0E1B">
        <w:rPr>
          <w:rFonts w:hint="eastAsia"/>
        </w:rPr>
        <w:t>列表</w:t>
      </w:r>
    </w:p>
    <w:p w:rsidR="007C3E88" w:rsidRDefault="007C3E88" w:rsidP="007C3E88">
      <w:pPr>
        <w:ind w:firstLine="420"/>
      </w:pPr>
      <w:r>
        <w:t>url:</w:t>
      </w:r>
      <w:r w:rsidR="00BE6A0E">
        <w:t>120.25.249.28</w:t>
      </w:r>
      <w:r w:rsidR="00BE6A0E" w:rsidRPr="00BE6A0E">
        <w:t>/</w:t>
      </w:r>
      <w:r w:rsidR="00955D24" w:rsidRPr="00955D24">
        <w:t>Api/</w:t>
      </w:r>
      <w:r w:rsidRPr="007C3E88">
        <w:t>Api/Attest/get_attest_list?token=94d6658000bbc30693b9d31989615462</w:t>
      </w:r>
    </w:p>
    <w:p w:rsidR="002C5CA3" w:rsidRPr="007E62E4" w:rsidRDefault="002C5CA3" w:rsidP="007C3E88">
      <w:pPr>
        <w:ind w:firstLine="420"/>
        <w:rPr>
          <w:b/>
        </w:rPr>
      </w:pPr>
      <w:r w:rsidRPr="007E62E4">
        <w:rPr>
          <w:rFonts w:hint="eastAsia"/>
          <w:b/>
        </w:rPr>
        <w:t>请求方式：</w:t>
      </w:r>
      <w:r w:rsidRPr="007E62E4">
        <w:rPr>
          <w:b/>
        </w:rPr>
        <w:t xml:space="preserve"> </w:t>
      </w:r>
      <w:r w:rsidR="002C0E1B">
        <w:rPr>
          <w:b/>
        </w:rPr>
        <w:t>get</w:t>
      </w:r>
    </w:p>
    <w:p w:rsidR="002C5CA3" w:rsidRDefault="002C5CA3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请求参数：</w:t>
      </w: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</w:t>
      </w:r>
    </w:p>
    <w:p w:rsidR="002C0E1B" w:rsidRPr="007E62E4" w:rsidRDefault="002C0E1B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Action: </w:t>
      </w:r>
      <w:r w:rsidR="00955D24" w:rsidRPr="00955D24">
        <w:rPr>
          <w:rFonts w:ascii="宋体" w:hAnsi="宋体" w:cs="Consolas"/>
          <w:b/>
          <w:color w:val="000000"/>
          <w:kern w:val="0"/>
          <w:sz w:val="24"/>
          <w:szCs w:val="24"/>
        </w:rPr>
        <w:t>get_attest_list</w:t>
      </w:r>
    </w:p>
    <w:p w:rsidR="002C5CA3" w:rsidRDefault="002C5CA3" w:rsidP="002C5CA3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>T</w:t>
      </w: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oken:</w:t>
      </w:r>
      <w:r w:rsidRPr="007E62E4">
        <w:rPr>
          <w:rFonts w:ascii="宋体" w:hAnsi="宋体" w:cs="Consolas"/>
          <w:b/>
          <w:color w:val="000000"/>
          <w:kern w:val="0"/>
          <w:sz w:val="24"/>
          <w:szCs w:val="24"/>
        </w:rPr>
        <w:tab/>
      </w:r>
      <w:r w:rsidRPr="007E62E4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凭证</w:t>
      </w:r>
      <w:r w:rsidR="009B6835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>（必须</w:t>
      </w:r>
      <w:r w:rsidR="009B6835">
        <w:rPr>
          <w:rFonts w:ascii="宋体" w:hAnsi="宋体" w:cs="Consolas"/>
          <w:b/>
          <w:color w:val="000000"/>
          <w:kern w:val="0"/>
          <w:sz w:val="24"/>
          <w:szCs w:val="24"/>
        </w:rPr>
        <w:t>）</w:t>
      </w:r>
    </w:p>
    <w:p w:rsidR="002C0E1B" w:rsidRDefault="00A0690B" w:rsidP="0050406B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>
        <w:rPr>
          <w:rFonts w:ascii="宋体" w:hAnsi="宋体" w:cs="Consolas"/>
          <w:b/>
          <w:color w:val="000000"/>
          <w:kern w:val="0"/>
          <w:sz w:val="24"/>
          <w:szCs w:val="24"/>
        </w:rPr>
        <w:t>返回数据：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>{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"result": "0",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"error_code": 0,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"desc": "查询认证列表成功！",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"data": [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{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"list": [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{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"detail": {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"id": "1",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"m_id": "5576",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"run_body": "1",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    "run_type": "辅导辅导费",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"month_sale_count": "10",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    "user_name": "规格",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"ident_run_num": "429004198905220111",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"ident_picture_front": "/Public/Uploads/v78/card/20160921/1474422312301.png",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"ident_picture_back": "/Public/Uploads/v78/card/20160921/14744223208877.png",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"create_time": "2016-09-21 09:45:22",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"update_time": "2016-09-21 09:45:22",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"audit_notice": null,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    "run_goods_cate": "梵蒂冈地方放",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"status": "4"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lastRenderedPageBreak/>
        <w:t xml:space="preserve">                    },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"type": 2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}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],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"status": 4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},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{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"list": [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{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"detail": {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"id": "1",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"m_id": "5576",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"run_body": "2",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    "unity_name": "热歌",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    "run_type": "耳热",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"unity_count": "10",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"month_sale_count": "10",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    "com_name": "热热热",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"run_picture_front": "/Public/Uploads/v78/editor/20160921/14744224066707.png",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"run_picture_back": null,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"legal_picture_front": "/Public/Uploads/v78/editor/20160921/14744223969957.png",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"legal_picture_back": "/Public/Uploads/v78/editor/20160921/14744224144904.png",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"create_time": null,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"update_time": null,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"audit_notice": null,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    "run_goods_cate": "热二二",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"status": "2"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},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"type": 3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},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{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"detail": {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"id": "1",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"m_id": "5576",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"table_type": "1",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"run_body": "2",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    "table_name": "热热热",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"table_url": "www.baidu.com",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"month_sale_count": "10",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    "com_name": "十点多舒服",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"run_picture_front": </w:t>
      </w: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lastRenderedPageBreak/>
        <w:t>"/Public/Uploads/v78/editor/20160921/14744223683199.png",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"run_picture_back": null,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"legal_picture_front": "/Public/Uploads/v78/editor/20160921/14744223551444.png",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"legal_picture_back": "/Public/Uploads/v78/editor/20160921/1474422361672.png",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"create_time": null,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"update_time": null,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"audit_notice": null,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    "run_goods_cate": "发的方法的",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"status": "2"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},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"type": 4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},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{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"detail": {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"id": "124",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"m_id": "5576",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"run_body": "1",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    "shop_name": "二维gg 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"shop_address": "",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"shop_addr_full": "dffd 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"shop_picture_head": "/Public/Uploads/v78/editor/20160920/14743470101853.jpg",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"shop_picture_scene": "/Public/Uploads/v78/editor/20160920/14743470188617.png",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"province_id": "120000",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"city_id": "120100",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"distract_id": "120101",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"son_shop_count": "11",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"month_sale_count": "0",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"wechant_num": "0",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    "com_name": "热特瑞",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"run_picture_front": "",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"run_picture_back": null,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"legal_picture_front": "",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"legal_picture_back": "",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"create_time": "2016-09-20 12:50:22",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"update_time": "2016-09-20 15:07:32",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"audit_notice": "",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"run_goods_cate": "dfdf 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"status": "2"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},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"type": 6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lastRenderedPageBreak/>
        <w:t xml:space="preserve">                }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],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"status": 2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},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{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"list": [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{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"detail": {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"id": "17",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"m_id": "5576",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"run_body": "1",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"month_sale_count": "0",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    "com_name": "耳热",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"run_picture_front": "/Public/Uploads/v78/editor/20160920/14743465233119.jpg",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"run_picture_back": null,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"legal_picture_front": "/Public/Uploads/v78/editor/20160920/14743465115957.jpg",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"legal_picture_back": "/Public/Uploads/v78/editor/20160920/1474346518830.png",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"create_time": "2016-09-20 12:42:04",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"update_time": "2016-09-20 19:47:00",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"audit_notice": "",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 w:hint="eastAsia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 w:hint="eastAsia"/>
          <w:b/>
          <w:color w:val="000000"/>
          <w:kern w:val="0"/>
          <w:sz w:val="24"/>
          <w:szCs w:val="24"/>
        </w:rPr>
        <w:t xml:space="preserve">                        "run_goods_cate": "二二",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    "status": "3"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},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    "type": 7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    }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],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    "status": 3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    }</w:t>
      </w:r>
    </w:p>
    <w:p w:rsidR="00AC3EA8" w:rsidRPr="00AC3EA8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 xml:space="preserve">    ]</w:t>
      </w:r>
    </w:p>
    <w:p w:rsidR="00174F0F" w:rsidRDefault="00AC3EA8" w:rsidP="00AC3EA8">
      <w:pPr>
        <w:autoSpaceDE w:val="0"/>
        <w:autoSpaceDN w:val="0"/>
        <w:adjustRightInd w:val="0"/>
        <w:ind w:firstLine="420"/>
        <w:jc w:val="left"/>
        <w:rPr>
          <w:rFonts w:ascii="宋体" w:hAnsi="宋体" w:cs="Consolas"/>
          <w:b/>
          <w:color w:val="000000"/>
          <w:kern w:val="0"/>
          <w:sz w:val="24"/>
          <w:szCs w:val="24"/>
        </w:rPr>
      </w:pPr>
      <w:r w:rsidRPr="00AC3EA8">
        <w:rPr>
          <w:rFonts w:ascii="宋体" w:hAnsi="宋体" w:cs="Consolas"/>
          <w:b/>
          <w:color w:val="000000"/>
          <w:kern w:val="0"/>
          <w:sz w:val="24"/>
          <w:szCs w:val="24"/>
        </w:rPr>
        <w:t>}</w:t>
      </w:r>
      <w:bookmarkStart w:id="0" w:name="_GoBack"/>
      <w:bookmarkEnd w:id="0"/>
    </w:p>
    <w:p w:rsidR="00302FB2" w:rsidRDefault="00302FB2" w:rsidP="00302FB2">
      <w:r>
        <w:rPr>
          <w:rFonts w:hint="eastAsia"/>
        </w:rPr>
        <w:t>返回</w:t>
      </w:r>
      <w:r>
        <w:t>参数说明</w:t>
      </w:r>
    </w:p>
    <w:tbl>
      <w:tblPr>
        <w:tblStyle w:val="a6"/>
        <w:tblW w:w="8380" w:type="dxa"/>
        <w:tblLook w:val="04A0" w:firstRow="1" w:lastRow="0" w:firstColumn="1" w:lastColumn="0" w:noHBand="0" w:noVBand="1"/>
      </w:tblPr>
      <w:tblGrid>
        <w:gridCol w:w="2122"/>
        <w:gridCol w:w="1134"/>
        <w:gridCol w:w="5124"/>
      </w:tblGrid>
      <w:tr w:rsidR="0075221E" w:rsidRPr="00E80C6D" w:rsidTr="00E01E2D">
        <w:trPr>
          <w:trHeight w:val="461"/>
        </w:trPr>
        <w:tc>
          <w:tcPr>
            <w:tcW w:w="2122" w:type="dxa"/>
            <w:vAlign w:val="center"/>
          </w:tcPr>
          <w:p w:rsidR="0075221E" w:rsidRPr="00E80C6D" w:rsidRDefault="0075221E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1134" w:type="dxa"/>
            <w:vAlign w:val="center"/>
          </w:tcPr>
          <w:p w:rsidR="0075221E" w:rsidRPr="00E80C6D" w:rsidRDefault="0075221E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5124" w:type="dxa"/>
            <w:vAlign w:val="center"/>
          </w:tcPr>
          <w:p w:rsidR="0075221E" w:rsidRPr="00E80C6D" w:rsidRDefault="0075221E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42C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75221E" w:rsidRPr="00E80C6D" w:rsidTr="00E01E2D">
        <w:trPr>
          <w:trHeight w:val="410"/>
        </w:trPr>
        <w:tc>
          <w:tcPr>
            <w:tcW w:w="2122" w:type="dxa"/>
            <w:vAlign w:val="center"/>
          </w:tcPr>
          <w:p w:rsidR="0075221E" w:rsidRPr="008F208A" w:rsidRDefault="003B5BB3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status</w:t>
            </w:r>
          </w:p>
        </w:tc>
        <w:tc>
          <w:tcPr>
            <w:tcW w:w="1134" w:type="dxa"/>
            <w:vAlign w:val="center"/>
          </w:tcPr>
          <w:p w:rsidR="0075221E" w:rsidRPr="008F208A" w:rsidRDefault="003B5BB3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number</w:t>
            </w:r>
          </w:p>
        </w:tc>
        <w:tc>
          <w:tcPr>
            <w:tcW w:w="5124" w:type="dxa"/>
            <w:vAlign w:val="center"/>
          </w:tcPr>
          <w:p w:rsidR="0075221E" w:rsidRPr="008F208A" w:rsidRDefault="003B5BB3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3B5BB3">
              <w:rPr>
                <w:rFonts w:ascii="宋体" w:eastAsia="宋体" w:hAnsi="宋体" w:cs="宋体" w:hint="eastAsia"/>
                <w:kern w:val="0"/>
                <w:szCs w:val="21"/>
              </w:rPr>
              <w:t>认证状态（1，未认证 2，已认证 3,审核中 4,未通过）</w:t>
            </w:r>
          </w:p>
        </w:tc>
      </w:tr>
      <w:tr w:rsidR="0075221E" w:rsidRPr="00E80C6D" w:rsidTr="00E01E2D">
        <w:trPr>
          <w:trHeight w:val="461"/>
        </w:trPr>
        <w:tc>
          <w:tcPr>
            <w:tcW w:w="2122" w:type="dxa"/>
            <w:vAlign w:val="center"/>
          </w:tcPr>
          <w:p w:rsidR="00DE1BF6" w:rsidRPr="00DE1BF6" w:rsidRDefault="00DE1BF6" w:rsidP="00E01E2D">
            <w:pPr>
              <w:widowControl/>
              <w:jc w:val="left"/>
            </w:pPr>
            <w:r>
              <w:t>type</w:t>
            </w:r>
          </w:p>
        </w:tc>
        <w:tc>
          <w:tcPr>
            <w:tcW w:w="1134" w:type="dxa"/>
            <w:vAlign w:val="center"/>
          </w:tcPr>
          <w:p w:rsidR="0075221E" w:rsidRPr="008F208A" w:rsidRDefault="0075221E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75221E" w:rsidRPr="008F208A" w:rsidRDefault="00531F6A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1</w:t>
            </w:r>
            <w:r w:rsidR="00DE1BF6" w:rsidRPr="00DE1BF6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电商平台卖家</w:t>
            </w:r>
            <w:r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2</w:t>
            </w:r>
            <w:r w:rsidR="00DE1BF6" w:rsidRPr="00DE1BF6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线下个体店铺</w:t>
            </w:r>
            <w:r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3</w:t>
            </w:r>
            <w:r w:rsidR="00DE1BF6" w:rsidRPr="00DE1BF6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个人微商</w:t>
            </w:r>
            <w:r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4</w:t>
            </w:r>
            <w:r w:rsidR="00DE1BF6" w:rsidRPr="00CA29EC"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.</w:t>
            </w:r>
            <w:r w:rsidR="00DE1BF6">
              <w:rPr>
                <w:rFonts w:hint="eastAsia"/>
              </w:rPr>
              <w:t xml:space="preserve"> </w:t>
            </w:r>
            <w:r w:rsidR="00DE1BF6" w:rsidRPr="00DE1BF6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微商平台</w:t>
            </w:r>
            <w:r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5</w:t>
            </w:r>
            <w:r w:rsidR="00DE1BF6" w:rsidRPr="00775C80"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.</w:t>
            </w:r>
            <w:r w:rsidR="00DE1BF6">
              <w:rPr>
                <w:rFonts w:hint="eastAsia"/>
              </w:rPr>
              <w:t xml:space="preserve"> </w:t>
            </w:r>
            <w:r w:rsidR="00DE1BF6" w:rsidRPr="00DE1BF6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自营B2C平台</w:t>
            </w:r>
            <w:r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6</w:t>
            </w:r>
            <w:r w:rsidR="00DE1BF6" w:rsidRPr="00DE1BF6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分销平台</w:t>
            </w:r>
            <w:r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7</w:t>
            </w:r>
            <w:r w:rsidR="00DE1BF6" w:rsidRPr="00DE1BF6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商超百货</w:t>
            </w:r>
            <w:r w:rsidR="00DE1BF6" w:rsidRPr="00775C80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消</w:t>
            </w:r>
            <w:r w:rsidR="00DE1BF6"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 xml:space="preserve"> 8贸易</w:t>
            </w:r>
            <w:r w:rsidR="00DE1BF6"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公司</w:t>
            </w:r>
            <w:r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 xml:space="preserve"> 9.待定</w:t>
            </w:r>
          </w:p>
        </w:tc>
      </w:tr>
      <w:tr w:rsidR="0075221E" w:rsidRPr="00E80C6D" w:rsidTr="00E01E2D">
        <w:trPr>
          <w:trHeight w:val="483"/>
        </w:trPr>
        <w:tc>
          <w:tcPr>
            <w:tcW w:w="2122" w:type="dxa"/>
            <w:vAlign w:val="center"/>
          </w:tcPr>
          <w:p w:rsidR="0075221E" w:rsidRPr="008F208A" w:rsidRDefault="00806E28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id</w:t>
            </w:r>
          </w:p>
        </w:tc>
        <w:tc>
          <w:tcPr>
            <w:tcW w:w="1134" w:type="dxa"/>
            <w:vAlign w:val="center"/>
          </w:tcPr>
          <w:p w:rsidR="0075221E" w:rsidRPr="008F208A" w:rsidRDefault="0075221E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75221E" w:rsidRPr="008F208A" w:rsidRDefault="008768E2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记录</w:t>
            </w:r>
            <w:r>
              <w:rPr>
                <w:rFonts w:ascii="宋体" w:eastAsia="宋体" w:hAnsi="宋体" w:cs="宋体"/>
                <w:kern w:val="0"/>
                <w:szCs w:val="21"/>
              </w:rPr>
              <w:t>自增的id</w:t>
            </w:r>
          </w:p>
        </w:tc>
      </w:tr>
      <w:tr w:rsidR="0075221E" w:rsidRPr="00E80C6D" w:rsidTr="008768E2">
        <w:trPr>
          <w:trHeight w:val="471"/>
        </w:trPr>
        <w:tc>
          <w:tcPr>
            <w:tcW w:w="2122" w:type="dxa"/>
            <w:vAlign w:val="center"/>
          </w:tcPr>
          <w:p w:rsidR="0075221E" w:rsidRPr="008F208A" w:rsidRDefault="00806E28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t>m_id</w:t>
            </w:r>
          </w:p>
        </w:tc>
        <w:tc>
          <w:tcPr>
            <w:tcW w:w="1134" w:type="dxa"/>
            <w:vAlign w:val="center"/>
          </w:tcPr>
          <w:p w:rsidR="0075221E" w:rsidRPr="008F208A" w:rsidRDefault="0075221E" w:rsidP="00E01E2D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75221E" w:rsidRPr="008F208A" w:rsidRDefault="008768E2" w:rsidP="00947B8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用户</w:t>
            </w:r>
            <w:r>
              <w:rPr>
                <w:rFonts w:ascii="宋体" w:eastAsia="宋体" w:hAnsi="宋体" w:cs="宋体"/>
                <w:b/>
                <w:kern w:val="0"/>
                <w:szCs w:val="21"/>
              </w:rPr>
              <w:t>id</w:t>
            </w:r>
          </w:p>
        </w:tc>
      </w:tr>
      <w:tr w:rsidR="000A07EF" w:rsidRPr="00E80C6D" w:rsidTr="00E01E2D">
        <w:trPr>
          <w:trHeight w:val="461"/>
        </w:trPr>
        <w:tc>
          <w:tcPr>
            <w:tcW w:w="2122" w:type="dxa"/>
            <w:vAlign w:val="center"/>
          </w:tcPr>
          <w:p w:rsidR="000A07EF" w:rsidRDefault="00806E28" w:rsidP="000A07EF">
            <w:pPr>
              <w:widowControl/>
              <w:jc w:val="left"/>
            </w:pPr>
            <w:r w:rsidRPr="00806E28">
              <w:lastRenderedPageBreak/>
              <w:t>run_body</w:t>
            </w:r>
          </w:p>
        </w:tc>
        <w:tc>
          <w:tcPr>
            <w:tcW w:w="1134" w:type="dxa"/>
            <w:vAlign w:val="center"/>
          </w:tcPr>
          <w:p w:rsidR="000A07EF" w:rsidRPr="008F208A" w:rsidRDefault="000A07EF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0A07EF" w:rsidRPr="00E256A2" w:rsidRDefault="008768E2" w:rsidP="000A07EF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768E2">
              <w:rPr>
                <w:rFonts w:ascii="宋体" w:eastAsia="宋体" w:hAnsi="宋体" w:cs="宋体" w:hint="eastAsia"/>
                <w:b/>
                <w:kern w:val="0"/>
                <w:szCs w:val="21"/>
              </w:rPr>
              <w:t>经营主体（2，企业—仅企业）</w:t>
            </w:r>
          </w:p>
        </w:tc>
      </w:tr>
      <w:tr w:rsidR="000A07EF" w:rsidRPr="00E80C6D" w:rsidTr="00E01E2D">
        <w:trPr>
          <w:trHeight w:val="461"/>
        </w:trPr>
        <w:tc>
          <w:tcPr>
            <w:tcW w:w="2122" w:type="dxa"/>
            <w:vAlign w:val="center"/>
          </w:tcPr>
          <w:p w:rsidR="000A07EF" w:rsidRDefault="00806E28" w:rsidP="000A07EF">
            <w:pPr>
              <w:widowControl/>
              <w:jc w:val="left"/>
            </w:pPr>
            <w:r>
              <w:t>shop_name</w:t>
            </w:r>
          </w:p>
        </w:tc>
        <w:tc>
          <w:tcPr>
            <w:tcW w:w="1134" w:type="dxa"/>
            <w:vAlign w:val="center"/>
          </w:tcPr>
          <w:p w:rsidR="000A07EF" w:rsidRPr="008F208A" w:rsidRDefault="000A07EF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0A07EF" w:rsidRPr="00E256A2" w:rsidRDefault="008768E2" w:rsidP="000A07EF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Cs w:val="21"/>
              </w:rPr>
              <w:t>店铺</w:t>
            </w:r>
            <w:r>
              <w:rPr>
                <w:rFonts w:ascii="宋体" w:eastAsia="宋体" w:hAnsi="宋体" w:cs="宋体"/>
                <w:b/>
                <w:kern w:val="0"/>
                <w:szCs w:val="21"/>
              </w:rPr>
              <w:t>名称</w:t>
            </w:r>
          </w:p>
        </w:tc>
      </w:tr>
      <w:tr w:rsidR="000A07EF" w:rsidRPr="00E80C6D" w:rsidTr="00E01E2D">
        <w:trPr>
          <w:trHeight w:val="461"/>
        </w:trPr>
        <w:tc>
          <w:tcPr>
            <w:tcW w:w="2122" w:type="dxa"/>
            <w:vAlign w:val="center"/>
          </w:tcPr>
          <w:p w:rsidR="000A07EF" w:rsidRDefault="00806E28" w:rsidP="00806E28">
            <w:pPr>
              <w:widowControl/>
              <w:jc w:val="left"/>
            </w:pPr>
            <w:r>
              <w:t>shop_address</w:t>
            </w:r>
          </w:p>
        </w:tc>
        <w:tc>
          <w:tcPr>
            <w:tcW w:w="1134" w:type="dxa"/>
            <w:vAlign w:val="center"/>
          </w:tcPr>
          <w:p w:rsidR="000A07EF" w:rsidRPr="008F208A" w:rsidRDefault="000A07EF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0A07EF" w:rsidRPr="00E256A2" w:rsidRDefault="008768E2" w:rsidP="000A07EF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768E2">
              <w:rPr>
                <w:rFonts w:ascii="宋体" w:eastAsia="宋体" w:hAnsi="宋体" w:cs="宋体" w:hint="eastAsia"/>
                <w:b/>
                <w:kern w:val="0"/>
                <w:szCs w:val="21"/>
              </w:rPr>
              <w:t>店铺地址（中文省市区</w:t>
            </w:r>
          </w:p>
        </w:tc>
      </w:tr>
      <w:tr w:rsidR="000A07EF" w:rsidRPr="00E80C6D" w:rsidTr="00E01E2D">
        <w:trPr>
          <w:trHeight w:val="461"/>
        </w:trPr>
        <w:tc>
          <w:tcPr>
            <w:tcW w:w="2122" w:type="dxa"/>
            <w:vAlign w:val="center"/>
          </w:tcPr>
          <w:p w:rsidR="000A07EF" w:rsidRPr="000A07EF" w:rsidRDefault="00C831B6" w:rsidP="000A07EF">
            <w:pPr>
              <w:widowControl/>
              <w:jc w:val="left"/>
            </w:pPr>
            <w:r w:rsidRPr="00C831B6">
              <w:t>shop_addr_full</w:t>
            </w:r>
          </w:p>
        </w:tc>
        <w:tc>
          <w:tcPr>
            <w:tcW w:w="1134" w:type="dxa"/>
            <w:vAlign w:val="center"/>
          </w:tcPr>
          <w:p w:rsidR="000A07EF" w:rsidRPr="008F208A" w:rsidRDefault="000A07EF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0A07EF" w:rsidRPr="00E256A2" w:rsidRDefault="008768E2" w:rsidP="000A07EF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Cs w:val="21"/>
              </w:rPr>
            </w:pPr>
            <w:r w:rsidRPr="008768E2">
              <w:rPr>
                <w:rFonts w:ascii="宋体" w:eastAsia="宋体" w:hAnsi="宋体" w:cs="宋体" w:hint="eastAsia"/>
                <w:b/>
                <w:kern w:val="0"/>
                <w:szCs w:val="21"/>
              </w:rPr>
              <w:t>店铺详细地址（除省市区外的地址）</w:t>
            </w:r>
          </w:p>
        </w:tc>
      </w:tr>
      <w:tr w:rsidR="000A07EF" w:rsidRPr="00E80C6D" w:rsidTr="00E01E2D">
        <w:trPr>
          <w:trHeight w:val="461"/>
        </w:trPr>
        <w:tc>
          <w:tcPr>
            <w:tcW w:w="2122" w:type="dxa"/>
            <w:vAlign w:val="center"/>
          </w:tcPr>
          <w:p w:rsidR="000A07EF" w:rsidRDefault="00C831B6" w:rsidP="000A07EF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  <w:r w:rsidRPr="00C831B6">
              <w:t>shop_picture_head</w:t>
            </w:r>
          </w:p>
        </w:tc>
        <w:tc>
          <w:tcPr>
            <w:tcW w:w="1134" w:type="dxa"/>
            <w:vAlign w:val="center"/>
          </w:tcPr>
          <w:p w:rsidR="000A07EF" w:rsidRPr="008F208A" w:rsidRDefault="00A050A8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0A07EF" w:rsidRDefault="008768E2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门头</w:t>
            </w:r>
            <w:r>
              <w:rPr>
                <w:rFonts w:ascii="宋体" w:eastAsia="宋体" w:hAnsi="宋体" w:cs="宋体"/>
                <w:kern w:val="0"/>
                <w:szCs w:val="21"/>
              </w:rPr>
              <w:t>照片</w:t>
            </w:r>
          </w:p>
        </w:tc>
      </w:tr>
      <w:tr w:rsidR="000A07EF" w:rsidRPr="00E80C6D" w:rsidTr="00E01E2D">
        <w:trPr>
          <w:trHeight w:val="461"/>
        </w:trPr>
        <w:tc>
          <w:tcPr>
            <w:tcW w:w="2122" w:type="dxa"/>
            <w:vAlign w:val="center"/>
          </w:tcPr>
          <w:p w:rsidR="000A07EF" w:rsidRDefault="00C831B6" w:rsidP="000A07EF">
            <w:pPr>
              <w:widowControl/>
              <w:jc w:val="left"/>
            </w:pPr>
            <w:r w:rsidRPr="00C831B6">
              <w:t>shop_picture_scene</w:t>
            </w:r>
          </w:p>
        </w:tc>
        <w:tc>
          <w:tcPr>
            <w:tcW w:w="1134" w:type="dxa"/>
            <w:vAlign w:val="center"/>
          </w:tcPr>
          <w:p w:rsidR="000A07EF" w:rsidRPr="008F208A" w:rsidRDefault="000A07EF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0A07EF" w:rsidRDefault="008768E2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门景照片</w:t>
            </w:r>
          </w:p>
        </w:tc>
      </w:tr>
      <w:tr w:rsidR="000A07EF" w:rsidRPr="00E80C6D" w:rsidTr="00E01E2D">
        <w:trPr>
          <w:trHeight w:val="461"/>
        </w:trPr>
        <w:tc>
          <w:tcPr>
            <w:tcW w:w="2122" w:type="dxa"/>
            <w:vAlign w:val="center"/>
          </w:tcPr>
          <w:p w:rsidR="000A07EF" w:rsidRDefault="00C831B6" w:rsidP="000A07EF">
            <w:pPr>
              <w:widowControl/>
              <w:jc w:val="left"/>
            </w:pPr>
            <w:r w:rsidRPr="00C831B6">
              <w:t>province_id</w:t>
            </w:r>
          </w:p>
        </w:tc>
        <w:tc>
          <w:tcPr>
            <w:tcW w:w="1134" w:type="dxa"/>
            <w:vAlign w:val="center"/>
          </w:tcPr>
          <w:p w:rsidR="000A07EF" w:rsidRPr="008F208A" w:rsidRDefault="000A07EF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F208A">
              <w:rPr>
                <w:rFonts w:ascii="宋体" w:eastAsia="宋体" w:hAnsi="宋体" w:cs="宋体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0A07EF" w:rsidRDefault="008768E2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省</w:t>
            </w:r>
            <w:r>
              <w:rPr>
                <w:rFonts w:ascii="宋体" w:eastAsia="宋体" w:hAnsi="宋体" w:cs="宋体"/>
                <w:kern w:val="0"/>
                <w:szCs w:val="21"/>
              </w:rPr>
              <w:t>id</w:t>
            </w:r>
          </w:p>
        </w:tc>
      </w:tr>
      <w:tr w:rsidR="006F152E" w:rsidRPr="00E80C6D" w:rsidTr="00E01E2D">
        <w:trPr>
          <w:trHeight w:val="461"/>
        </w:trPr>
        <w:tc>
          <w:tcPr>
            <w:tcW w:w="2122" w:type="dxa"/>
            <w:vAlign w:val="center"/>
          </w:tcPr>
          <w:p w:rsidR="006F152E" w:rsidRDefault="00C831B6" w:rsidP="000A07EF">
            <w:pPr>
              <w:widowControl/>
              <w:jc w:val="left"/>
            </w:pPr>
            <w:r>
              <w:t>city_id</w:t>
            </w:r>
          </w:p>
        </w:tc>
        <w:tc>
          <w:tcPr>
            <w:tcW w:w="1134" w:type="dxa"/>
            <w:vAlign w:val="center"/>
          </w:tcPr>
          <w:p w:rsidR="006F152E" w:rsidRPr="008F208A" w:rsidRDefault="00A050A8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6F152E" w:rsidRPr="00EF70CC" w:rsidRDefault="008768E2" w:rsidP="00EF70CC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onsolas" w:hint="eastAsia"/>
                <w:b/>
                <w:color w:val="000000"/>
                <w:kern w:val="0"/>
                <w:sz w:val="24"/>
                <w:szCs w:val="24"/>
              </w:rPr>
              <w:t>市</w:t>
            </w:r>
            <w:r>
              <w:rPr>
                <w:rFonts w:ascii="宋体" w:hAnsi="宋体" w:cs="Consolas"/>
                <w:b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CA7A04" w:rsidRPr="00E80C6D" w:rsidTr="00E01E2D">
        <w:trPr>
          <w:trHeight w:val="461"/>
        </w:trPr>
        <w:tc>
          <w:tcPr>
            <w:tcW w:w="2122" w:type="dxa"/>
            <w:vAlign w:val="center"/>
          </w:tcPr>
          <w:p w:rsidR="00CA7A04" w:rsidRDefault="00C831B6" w:rsidP="000A07EF">
            <w:pPr>
              <w:widowControl/>
              <w:jc w:val="left"/>
            </w:pPr>
            <w:r w:rsidRPr="00C831B6">
              <w:t>distract_id</w:t>
            </w:r>
          </w:p>
        </w:tc>
        <w:tc>
          <w:tcPr>
            <w:tcW w:w="1134" w:type="dxa"/>
            <w:vAlign w:val="center"/>
          </w:tcPr>
          <w:p w:rsidR="00CA7A04" w:rsidRDefault="00CA7A04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CA7A04" w:rsidRPr="00CA7A04" w:rsidRDefault="008768E2" w:rsidP="00EF70CC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区</w:t>
            </w:r>
            <w:r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id</w:t>
            </w:r>
          </w:p>
        </w:tc>
      </w:tr>
      <w:tr w:rsidR="00CA7A04" w:rsidRPr="00E80C6D" w:rsidTr="00E01E2D">
        <w:trPr>
          <w:trHeight w:val="461"/>
        </w:trPr>
        <w:tc>
          <w:tcPr>
            <w:tcW w:w="2122" w:type="dxa"/>
            <w:vAlign w:val="center"/>
          </w:tcPr>
          <w:p w:rsidR="00CA7A04" w:rsidRDefault="00C831B6" w:rsidP="000A07EF">
            <w:pPr>
              <w:widowControl/>
              <w:jc w:val="left"/>
            </w:pPr>
            <w:r w:rsidRPr="00C831B6">
              <w:t>son_shop_count</w:t>
            </w:r>
          </w:p>
        </w:tc>
        <w:tc>
          <w:tcPr>
            <w:tcW w:w="1134" w:type="dxa"/>
            <w:vAlign w:val="center"/>
          </w:tcPr>
          <w:p w:rsidR="00CA7A04" w:rsidRDefault="00CA7A04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CA7A04" w:rsidRPr="00CA7A04" w:rsidRDefault="008768E2" w:rsidP="00CA7A0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门店</w:t>
            </w:r>
            <w:r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C831B6" w:rsidRPr="00E80C6D" w:rsidTr="00E01E2D">
        <w:trPr>
          <w:trHeight w:val="461"/>
        </w:trPr>
        <w:tc>
          <w:tcPr>
            <w:tcW w:w="2122" w:type="dxa"/>
            <w:vAlign w:val="center"/>
          </w:tcPr>
          <w:p w:rsidR="00C831B6" w:rsidRPr="00C831B6" w:rsidRDefault="001C1C4F" w:rsidP="000A07EF">
            <w:pPr>
              <w:widowControl/>
              <w:jc w:val="left"/>
            </w:pPr>
            <w:r w:rsidRPr="001C1C4F">
              <w:t>month_sale_count</w:t>
            </w:r>
          </w:p>
        </w:tc>
        <w:tc>
          <w:tcPr>
            <w:tcW w:w="1134" w:type="dxa"/>
            <w:vAlign w:val="center"/>
          </w:tcPr>
          <w:p w:rsidR="00C831B6" w:rsidRDefault="00A050A8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C831B6" w:rsidRPr="00CA7A04" w:rsidRDefault="008768E2" w:rsidP="008768E2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销售</w:t>
            </w:r>
            <w:r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量</w:t>
            </w:r>
          </w:p>
        </w:tc>
      </w:tr>
      <w:tr w:rsidR="00C831B6" w:rsidRPr="00E80C6D" w:rsidTr="00E01E2D">
        <w:trPr>
          <w:trHeight w:val="461"/>
        </w:trPr>
        <w:tc>
          <w:tcPr>
            <w:tcW w:w="2122" w:type="dxa"/>
            <w:vAlign w:val="center"/>
          </w:tcPr>
          <w:p w:rsidR="00C831B6" w:rsidRPr="00C831B6" w:rsidRDefault="001C1C4F" w:rsidP="000A07EF">
            <w:pPr>
              <w:widowControl/>
              <w:jc w:val="left"/>
            </w:pPr>
            <w:r w:rsidRPr="001C1C4F">
              <w:t>wechant_num</w:t>
            </w:r>
          </w:p>
        </w:tc>
        <w:tc>
          <w:tcPr>
            <w:tcW w:w="1134" w:type="dxa"/>
            <w:vAlign w:val="center"/>
          </w:tcPr>
          <w:p w:rsidR="00C831B6" w:rsidRDefault="00A050A8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C831B6" w:rsidRPr="00CA7A04" w:rsidRDefault="008768E2" w:rsidP="00CA7A0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微商</w:t>
            </w:r>
            <w:r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用户数</w:t>
            </w:r>
          </w:p>
        </w:tc>
      </w:tr>
      <w:tr w:rsidR="00C831B6" w:rsidRPr="00E80C6D" w:rsidTr="00E01E2D">
        <w:trPr>
          <w:trHeight w:val="461"/>
        </w:trPr>
        <w:tc>
          <w:tcPr>
            <w:tcW w:w="2122" w:type="dxa"/>
            <w:vAlign w:val="center"/>
          </w:tcPr>
          <w:p w:rsidR="00C831B6" w:rsidRPr="00C831B6" w:rsidRDefault="001C1C4F" w:rsidP="000A07EF">
            <w:pPr>
              <w:widowControl/>
              <w:jc w:val="left"/>
            </w:pPr>
            <w:r w:rsidRPr="001C1C4F">
              <w:t>com_name</w:t>
            </w:r>
          </w:p>
        </w:tc>
        <w:tc>
          <w:tcPr>
            <w:tcW w:w="1134" w:type="dxa"/>
            <w:vAlign w:val="center"/>
          </w:tcPr>
          <w:p w:rsidR="00C831B6" w:rsidRDefault="00A050A8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C831B6" w:rsidRPr="00CA7A04" w:rsidRDefault="008768E2" w:rsidP="00CA7A0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企业</w:t>
            </w:r>
            <w:r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名称</w:t>
            </w:r>
          </w:p>
        </w:tc>
      </w:tr>
      <w:tr w:rsidR="00C831B6" w:rsidRPr="00E80C6D" w:rsidTr="00E01E2D">
        <w:trPr>
          <w:trHeight w:val="461"/>
        </w:trPr>
        <w:tc>
          <w:tcPr>
            <w:tcW w:w="2122" w:type="dxa"/>
            <w:vAlign w:val="center"/>
          </w:tcPr>
          <w:p w:rsidR="00C831B6" w:rsidRPr="00C831B6" w:rsidRDefault="001C1C4F" w:rsidP="000A07EF">
            <w:pPr>
              <w:widowControl/>
              <w:jc w:val="left"/>
            </w:pPr>
            <w:r w:rsidRPr="001C1C4F">
              <w:t>run_picture_front</w:t>
            </w:r>
          </w:p>
        </w:tc>
        <w:tc>
          <w:tcPr>
            <w:tcW w:w="1134" w:type="dxa"/>
            <w:vAlign w:val="center"/>
          </w:tcPr>
          <w:p w:rsidR="00C831B6" w:rsidRDefault="00A050A8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C831B6" w:rsidRPr="00CA7A04" w:rsidRDefault="008768E2" w:rsidP="00CA7A0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 w:rsidRPr="008768E2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营业执照正面照片</w:t>
            </w:r>
          </w:p>
        </w:tc>
      </w:tr>
      <w:tr w:rsidR="00C831B6" w:rsidRPr="00E80C6D" w:rsidTr="00E01E2D">
        <w:trPr>
          <w:trHeight w:val="461"/>
        </w:trPr>
        <w:tc>
          <w:tcPr>
            <w:tcW w:w="2122" w:type="dxa"/>
            <w:vAlign w:val="center"/>
          </w:tcPr>
          <w:p w:rsidR="00C831B6" w:rsidRPr="00C831B6" w:rsidRDefault="001C1C4F" w:rsidP="000A07EF">
            <w:pPr>
              <w:widowControl/>
              <w:jc w:val="left"/>
            </w:pPr>
            <w:r>
              <w:t>run_picture_back</w:t>
            </w:r>
          </w:p>
        </w:tc>
        <w:tc>
          <w:tcPr>
            <w:tcW w:w="1134" w:type="dxa"/>
            <w:vAlign w:val="center"/>
          </w:tcPr>
          <w:p w:rsidR="00C831B6" w:rsidRDefault="00A050A8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C831B6" w:rsidRPr="00CA7A04" w:rsidRDefault="008768E2" w:rsidP="00CA7A0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营业执照反</w:t>
            </w:r>
            <w:r w:rsidRPr="008768E2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面照片</w:t>
            </w:r>
          </w:p>
        </w:tc>
      </w:tr>
      <w:tr w:rsidR="00C831B6" w:rsidRPr="00E80C6D" w:rsidTr="00E01E2D">
        <w:trPr>
          <w:trHeight w:val="461"/>
        </w:trPr>
        <w:tc>
          <w:tcPr>
            <w:tcW w:w="2122" w:type="dxa"/>
            <w:vAlign w:val="center"/>
          </w:tcPr>
          <w:p w:rsidR="00C831B6" w:rsidRPr="00C831B6" w:rsidRDefault="001C1C4F" w:rsidP="000A07EF">
            <w:pPr>
              <w:widowControl/>
              <w:jc w:val="left"/>
            </w:pPr>
            <w:r w:rsidRPr="001C1C4F">
              <w:t>legal_picture_front</w:t>
            </w:r>
          </w:p>
        </w:tc>
        <w:tc>
          <w:tcPr>
            <w:tcW w:w="1134" w:type="dxa"/>
            <w:vAlign w:val="center"/>
          </w:tcPr>
          <w:p w:rsidR="00C831B6" w:rsidRDefault="00A050A8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C831B6" w:rsidRPr="00CA7A04" w:rsidRDefault="008768E2" w:rsidP="00CA7A0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 w:rsidRPr="008768E2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企业法人身份证正面照片</w:t>
            </w:r>
          </w:p>
        </w:tc>
      </w:tr>
      <w:tr w:rsidR="00C831B6" w:rsidRPr="00E80C6D" w:rsidTr="00E01E2D">
        <w:trPr>
          <w:trHeight w:val="461"/>
        </w:trPr>
        <w:tc>
          <w:tcPr>
            <w:tcW w:w="2122" w:type="dxa"/>
            <w:vAlign w:val="center"/>
          </w:tcPr>
          <w:p w:rsidR="00C831B6" w:rsidRPr="00C831B6" w:rsidRDefault="001C1C4F" w:rsidP="000A07EF">
            <w:pPr>
              <w:widowControl/>
              <w:jc w:val="left"/>
            </w:pPr>
            <w:r>
              <w:t>legal_picture_back</w:t>
            </w:r>
          </w:p>
        </w:tc>
        <w:tc>
          <w:tcPr>
            <w:tcW w:w="1134" w:type="dxa"/>
            <w:vAlign w:val="center"/>
          </w:tcPr>
          <w:p w:rsidR="00C831B6" w:rsidRDefault="00A050A8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C831B6" w:rsidRPr="00CA7A04" w:rsidRDefault="008768E2" w:rsidP="00CA7A0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企业法人身份证反</w:t>
            </w:r>
            <w:r w:rsidRPr="008768E2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面照片</w:t>
            </w:r>
          </w:p>
        </w:tc>
      </w:tr>
      <w:tr w:rsidR="001C1C4F" w:rsidRPr="00E80C6D" w:rsidTr="00E01E2D">
        <w:trPr>
          <w:trHeight w:val="461"/>
        </w:trPr>
        <w:tc>
          <w:tcPr>
            <w:tcW w:w="2122" w:type="dxa"/>
            <w:vAlign w:val="center"/>
          </w:tcPr>
          <w:p w:rsidR="001C1C4F" w:rsidRDefault="001C1C4F" w:rsidP="000A07EF">
            <w:pPr>
              <w:widowControl/>
              <w:jc w:val="left"/>
            </w:pPr>
            <w:r w:rsidRPr="001C1C4F">
              <w:t>create_time</w:t>
            </w:r>
          </w:p>
        </w:tc>
        <w:tc>
          <w:tcPr>
            <w:tcW w:w="1134" w:type="dxa"/>
            <w:vAlign w:val="center"/>
          </w:tcPr>
          <w:p w:rsidR="001C1C4F" w:rsidRDefault="00A050A8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1C1C4F" w:rsidRPr="00CA7A04" w:rsidRDefault="008768E2" w:rsidP="00CA7A0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创建</w:t>
            </w:r>
            <w:r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时间</w:t>
            </w:r>
          </w:p>
        </w:tc>
      </w:tr>
      <w:tr w:rsidR="001C1C4F" w:rsidRPr="00E80C6D" w:rsidTr="00E01E2D">
        <w:trPr>
          <w:trHeight w:val="461"/>
        </w:trPr>
        <w:tc>
          <w:tcPr>
            <w:tcW w:w="2122" w:type="dxa"/>
            <w:vAlign w:val="center"/>
          </w:tcPr>
          <w:p w:rsidR="001C1C4F" w:rsidRDefault="00A050A8" w:rsidP="000A07EF">
            <w:pPr>
              <w:widowControl/>
              <w:jc w:val="left"/>
            </w:pPr>
            <w:r w:rsidRPr="00A050A8">
              <w:t>update_time</w:t>
            </w:r>
          </w:p>
        </w:tc>
        <w:tc>
          <w:tcPr>
            <w:tcW w:w="1134" w:type="dxa"/>
            <w:vAlign w:val="center"/>
          </w:tcPr>
          <w:p w:rsidR="001C1C4F" w:rsidRDefault="00A050A8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1C1C4F" w:rsidRPr="00CA7A04" w:rsidRDefault="008768E2" w:rsidP="00CA7A0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更新</w:t>
            </w:r>
            <w:r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时间</w:t>
            </w:r>
          </w:p>
        </w:tc>
      </w:tr>
      <w:tr w:rsidR="001C1C4F" w:rsidRPr="00E80C6D" w:rsidTr="00E01E2D">
        <w:trPr>
          <w:trHeight w:val="461"/>
        </w:trPr>
        <w:tc>
          <w:tcPr>
            <w:tcW w:w="2122" w:type="dxa"/>
            <w:vAlign w:val="center"/>
          </w:tcPr>
          <w:p w:rsidR="001C1C4F" w:rsidRDefault="00A050A8" w:rsidP="000A07EF">
            <w:pPr>
              <w:widowControl/>
              <w:jc w:val="left"/>
            </w:pPr>
            <w:r w:rsidRPr="00A050A8">
              <w:t>audit_notice</w:t>
            </w:r>
          </w:p>
        </w:tc>
        <w:tc>
          <w:tcPr>
            <w:tcW w:w="1134" w:type="dxa"/>
            <w:vAlign w:val="center"/>
          </w:tcPr>
          <w:p w:rsidR="001C1C4F" w:rsidRDefault="00A050A8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1C1C4F" w:rsidRPr="00CA7A04" w:rsidRDefault="008768E2" w:rsidP="00CA7A0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审核</w:t>
            </w:r>
            <w:r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1C1C4F" w:rsidRPr="00E80C6D" w:rsidTr="00E01E2D">
        <w:trPr>
          <w:trHeight w:val="461"/>
        </w:trPr>
        <w:tc>
          <w:tcPr>
            <w:tcW w:w="2122" w:type="dxa"/>
            <w:vAlign w:val="center"/>
          </w:tcPr>
          <w:p w:rsidR="001C1C4F" w:rsidRDefault="00A050A8" w:rsidP="000A07EF">
            <w:pPr>
              <w:widowControl/>
              <w:jc w:val="left"/>
            </w:pPr>
            <w:r w:rsidRPr="00A050A8">
              <w:t>run_goods_cate</w:t>
            </w:r>
          </w:p>
        </w:tc>
        <w:tc>
          <w:tcPr>
            <w:tcW w:w="1134" w:type="dxa"/>
            <w:vAlign w:val="center"/>
          </w:tcPr>
          <w:p w:rsidR="001C1C4F" w:rsidRDefault="00A050A8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1C1C4F" w:rsidRPr="00CA7A04" w:rsidRDefault="008768E2" w:rsidP="00CA7A0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 w:rsidRPr="008768E2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经营品类</w:t>
            </w:r>
          </w:p>
        </w:tc>
      </w:tr>
      <w:tr w:rsidR="00A050A8" w:rsidRPr="00E80C6D" w:rsidTr="00E01E2D">
        <w:trPr>
          <w:trHeight w:val="461"/>
        </w:trPr>
        <w:tc>
          <w:tcPr>
            <w:tcW w:w="2122" w:type="dxa"/>
            <w:vAlign w:val="center"/>
          </w:tcPr>
          <w:p w:rsidR="00A050A8" w:rsidRPr="00A050A8" w:rsidRDefault="00A050A8" w:rsidP="000A07EF">
            <w:pPr>
              <w:widowControl/>
              <w:jc w:val="left"/>
            </w:pPr>
            <w:r w:rsidRPr="00A050A8">
              <w:t>status</w:t>
            </w:r>
          </w:p>
        </w:tc>
        <w:tc>
          <w:tcPr>
            <w:tcW w:w="1134" w:type="dxa"/>
            <w:vAlign w:val="center"/>
          </w:tcPr>
          <w:p w:rsidR="00A050A8" w:rsidRDefault="00A050A8" w:rsidP="000A07EF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string</w:t>
            </w:r>
          </w:p>
        </w:tc>
        <w:tc>
          <w:tcPr>
            <w:tcW w:w="5124" w:type="dxa"/>
            <w:vAlign w:val="center"/>
          </w:tcPr>
          <w:p w:rsidR="00A050A8" w:rsidRPr="00CA7A04" w:rsidRDefault="008768E2" w:rsidP="00CA7A04">
            <w:pPr>
              <w:autoSpaceDE w:val="0"/>
              <w:autoSpaceDN w:val="0"/>
              <w:adjustRightInd w:val="0"/>
              <w:jc w:val="left"/>
              <w:rPr>
                <w:rFonts w:ascii="宋体" w:hAnsi="宋体" w:cs="Consolas"/>
                <w:color w:val="000000"/>
                <w:kern w:val="0"/>
                <w:sz w:val="24"/>
                <w:szCs w:val="24"/>
              </w:rPr>
            </w:pPr>
            <w:r w:rsidRPr="008768E2">
              <w:rPr>
                <w:rFonts w:ascii="宋体" w:hAnsi="宋体" w:cs="Consolas" w:hint="eastAsia"/>
                <w:color w:val="000000"/>
                <w:kern w:val="0"/>
                <w:sz w:val="24"/>
                <w:szCs w:val="24"/>
              </w:rPr>
              <w:t>认证状态（1，未认证 2，已认证 3,审核中 4,未通过）</w:t>
            </w:r>
          </w:p>
        </w:tc>
      </w:tr>
    </w:tbl>
    <w:p w:rsidR="0075221E" w:rsidRDefault="0075221E" w:rsidP="00302FB2"/>
    <w:p w:rsidR="00302FB2" w:rsidRDefault="00302FB2" w:rsidP="00302FB2"/>
    <w:p w:rsidR="00302FB2" w:rsidRDefault="00302FB2" w:rsidP="00302FB2"/>
    <w:p w:rsidR="00302FB2" w:rsidRDefault="00302FB2" w:rsidP="00302FB2"/>
    <w:sectPr w:rsidR="00302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110" w:rsidRDefault="00AE4110" w:rsidP="0050406B">
      <w:r>
        <w:separator/>
      </w:r>
    </w:p>
  </w:endnote>
  <w:endnote w:type="continuationSeparator" w:id="0">
    <w:p w:rsidR="00AE4110" w:rsidRDefault="00AE4110" w:rsidP="00504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110" w:rsidRDefault="00AE4110" w:rsidP="0050406B">
      <w:r>
        <w:separator/>
      </w:r>
    </w:p>
  </w:footnote>
  <w:footnote w:type="continuationSeparator" w:id="0">
    <w:p w:rsidR="00AE4110" w:rsidRDefault="00AE4110" w:rsidP="00504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1B"/>
    <w:rsid w:val="000144B7"/>
    <w:rsid w:val="00017EBC"/>
    <w:rsid w:val="00020C21"/>
    <w:rsid w:val="000A07EF"/>
    <w:rsid w:val="00130C60"/>
    <w:rsid w:val="00146121"/>
    <w:rsid w:val="00174F0F"/>
    <w:rsid w:val="001815F3"/>
    <w:rsid w:val="00192198"/>
    <w:rsid w:val="001B28B9"/>
    <w:rsid w:val="001C1C4F"/>
    <w:rsid w:val="002C0E1B"/>
    <w:rsid w:val="002C4092"/>
    <w:rsid w:val="002C5CA3"/>
    <w:rsid w:val="002F1D82"/>
    <w:rsid w:val="00302FB2"/>
    <w:rsid w:val="00390845"/>
    <w:rsid w:val="003B5BB3"/>
    <w:rsid w:val="003C3126"/>
    <w:rsid w:val="003D7D05"/>
    <w:rsid w:val="004545F9"/>
    <w:rsid w:val="00471CF8"/>
    <w:rsid w:val="00473109"/>
    <w:rsid w:val="0048670B"/>
    <w:rsid w:val="0049286B"/>
    <w:rsid w:val="004B71D4"/>
    <w:rsid w:val="004F69B8"/>
    <w:rsid w:val="00502D7D"/>
    <w:rsid w:val="0050406B"/>
    <w:rsid w:val="0050487F"/>
    <w:rsid w:val="005212D1"/>
    <w:rsid w:val="00531F6A"/>
    <w:rsid w:val="0060690A"/>
    <w:rsid w:val="006620DD"/>
    <w:rsid w:val="006A6FAC"/>
    <w:rsid w:val="006F152E"/>
    <w:rsid w:val="00726DC3"/>
    <w:rsid w:val="0075221E"/>
    <w:rsid w:val="00770DD0"/>
    <w:rsid w:val="00775C80"/>
    <w:rsid w:val="007B0575"/>
    <w:rsid w:val="007B14B3"/>
    <w:rsid w:val="007C3E88"/>
    <w:rsid w:val="007D1DC3"/>
    <w:rsid w:val="007E44C2"/>
    <w:rsid w:val="0080356D"/>
    <w:rsid w:val="00806E28"/>
    <w:rsid w:val="008414CE"/>
    <w:rsid w:val="008768E2"/>
    <w:rsid w:val="0089667F"/>
    <w:rsid w:val="008A28EA"/>
    <w:rsid w:val="008C6FA8"/>
    <w:rsid w:val="008E053C"/>
    <w:rsid w:val="008E1F37"/>
    <w:rsid w:val="008F6A17"/>
    <w:rsid w:val="00931CCF"/>
    <w:rsid w:val="009354BA"/>
    <w:rsid w:val="00947B83"/>
    <w:rsid w:val="00953D6C"/>
    <w:rsid w:val="00955D24"/>
    <w:rsid w:val="009B6835"/>
    <w:rsid w:val="009C1454"/>
    <w:rsid w:val="009C2888"/>
    <w:rsid w:val="00A050A8"/>
    <w:rsid w:val="00A0690B"/>
    <w:rsid w:val="00AC3EA8"/>
    <w:rsid w:val="00AE4110"/>
    <w:rsid w:val="00AF419A"/>
    <w:rsid w:val="00AF52EB"/>
    <w:rsid w:val="00B52F47"/>
    <w:rsid w:val="00B5779A"/>
    <w:rsid w:val="00B704B5"/>
    <w:rsid w:val="00BB1FCC"/>
    <w:rsid w:val="00BC240E"/>
    <w:rsid w:val="00BE6A0E"/>
    <w:rsid w:val="00C24D3F"/>
    <w:rsid w:val="00C372DB"/>
    <w:rsid w:val="00C40ECA"/>
    <w:rsid w:val="00C66A23"/>
    <w:rsid w:val="00C831B6"/>
    <w:rsid w:val="00C85B3C"/>
    <w:rsid w:val="00CA29EC"/>
    <w:rsid w:val="00CA7A04"/>
    <w:rsid w:val="00CC6290"/>
    <w:rsid w:val="00CE700E"/>
    <w:rsid w:val="00CF3461"/>
    <w:rsid w:val="00D151F2"/>
    <w:rsid w:val="00D34D62"/>
    <w:rsid w:val="00D80A81"/>
    <w:rsid w:val="00DB0AC1"/>
    <w:rsid w:val="00DD617B"/>
    <w:rsid w:val="00DE1BF6"/>
    <w:rsid w:val="00E02ECB"/>
    <w:rsid w:val="00E242DE"/>
    <w:rsid w:val="00E256A2"/>
    <w:rsid w:val="00E34FA5"/>
    <w:rsid w:val="00E437FA"/>
    <w:rsid w:val="00E45EE2"/>
    <w:rsid w:val="00E5734B"/>
    <w:rsid w:val="00E741CA"/>
    <w:rsid w:val="00EC0370"/>
    <w:rsid w:val="00EF70CC"/>
    <w:rsid w:val="00F04CC6"/>
    <w:rsid w:val="00F449C3"/>
    <w:rsid w:val="00F84092"/>
    <w:rsid w:val="00FD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F05C67-0BDE-4805-BCB2-1B45A664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C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C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4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40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406B"/>
    <w:rPr>
      <w:sz w:val="18"/>
      <w:szCs w:val="18"/>
    </w:rPr>
  </w:style>
  <w:style w:type="table" w:styleId="a6">
    <w:name w:val="Table Grid"/>
    <w:basedOn w:val="a1"/>
    <w:uiPriority w:val="39"/>
    <w:rsid w:val="00752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F52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p\Documents\&#33258;&#23450;&#20041;%20Office%20&#27169;&#26495;\&#25509;&#21475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接口文档模板.dotx</Template>
  <TotalTime>717</TotalTime>
  <Pages>5</Pages>
  <Words>1013</Words>
  <Characters>5777</Characters>
  <Application>Microsoft Office Word</Application>
  <DocSecurity>0</DocSecurity>
  <Lines>48</Lines>
  <Paragraphs>13</Paragraphs>
  <ScaleCrop>false</ScaleCrop>
  <Company/>
  <LinksUpToDate>false</LinksUpToDate>
  <CharactersWithSpaces>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 ogulas</dc:creator>
  <cp:keywords/>
  <dc:description/>
  <cp:lastModifiedBy>微软用户</cp:lastModifiedBy>
  <cp:revision>104</cp:revision>
  <dcterms:created xsi:type="dcterms:W3CDTF">2016-05-24T12:25:00Z</dcterms:created>
  <dcterms:modified xsi:type="dcterms:W3CDTF">2016-09-21T02:35:00Z</dcterms:modified>
</cp:coreProperties>
</file>