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A3" w:rsidRDefault="002C5CA3" w:rsidP="002C5CA3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2C5CA3" w:rsidRDefault="002C5CA3" w:rsidP="002C5CA3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2C5CA3" w:rsidRDefault="002C5CA3" w:rsidP="002C5CA3"/>
    <w:p w:rsidR="002C5CA3" w:rsidRDefault="002C5CA3" w:rsidP="002C5CA3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6C31B7">
        <w:rPr>
          <w:rFonts w:hint="eastAsia"/>
        </w:rPr>
        <w:t>订单详</w:t>
      </w:r>
      <w:r w:rsidR="00561A7E">
        <w:rPr>
          <w:rFonts w:hint="eastAsia"/>
        </w:rPr>
        <w:t>情</w:t>
      </w:r>
    </w:p>
    <w:p w:rsidR="002C5CA3" w:rsidRDefault="00367BE9" w:rsidP="002C5CA3">
      <w:r>
        <w:tab/>
        <w:t>url:</w:t>
      </w:r>
      <w:r w:rsidRPr="00367BE9">
        <w:t>120.25.249.28/Api/</w:t>
      </w:r>
      <w:r w:rsidR="005337AD">
        <w:t>Message</w:t>
      </w:r>
      <w:r w:rsidRPr="00367BE9">
        <w:t>/</w:t>
      </w:r>
      <w:r w:rsidR="005337AD">
        <w:t>getMessage</w:t>
      </w:r>
      <w:r w:rsidRPr="00367BE9">
        <w:t>?</w:t>
      </w:r>
      <w:r w:rsidR="00F27ABF">
        <w:t xml:space="preserve"> </w:t>
      </w:r>
      <w:r w:rsidR="005337AD">
        <w:t>type=1</w:t>
      </w:r>
    </w:p>
    <w:p w:rsidR="002C5CA3" w:rsidRPr="002F1C33" w:rsidRDefault="002C5CA3" w:rsidP="002C5CA3">
      <w:pPr>
        <w:pStyle w:val="a3"/>
        <w:ind w:left="420" w:firstLineChars="0" w:firstLine="0"/>
      </w:pPr>
      <w:r w:rsidRPr="002F1C33">
        <w:rPr>
          <w:rFonts w:hint="eastAsia"/>
        </w:rPr>
        <w:t>请求方式：</w:t>
      </w:r>
      <w:r w:rsidR="00FA7B05" w:rsidRPr="002F1C33">
        <w:t>get</w:t>
      </w:r>
    </w:p>
    <w:p w:rsidR="002C5CA3" w:rsidRPr="002F1C33" w:rsidRDefault="002C5CA3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2F1C33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 w:rsidRPr="002F1C33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561A7E" w:rsidRPr="002F1C33" w:rsidRDefault="00561A7E" w:rsidP="002C5CA3">
      <w:pPr>
        <w:autoSpaceDE w:val="0"/>
        <w:autoSpaceDN w:val="0"/>
        <w:adjustRightInd w:val="0"/>
        <w:ind w:firstLine="420"/>
        <w:jc w:val="left"/>
      </w:pPr>
      <w:r w:rsidRPr="002F1C33">
        <w:rPr>
          <w:rFonts w:ascii="宋体" w:hAnsi="宋体" w:cs="Consolas" w:hint="eastAsia"/>
          <w:color w:val="000000"/>
          <w:kern w:val="0"/>
          <w:sz w:val="24"/>
          <w:szCs w:val="24"/>
        </w:rPr>
        <w:t>Action:</w:t>
      </w:r>
      <w:r w:rsidRPr="002F1C33">
        <w:t xml:space="preserve"> </w:t>
      </w:r>
      <w:r w:rsidR="00383D9B" w:rsidRPr="002F1C33">
        <w:t>getMessage</w:t>
      </w:r>
    </w:p>
    <w:p w:rsidR="00765809" w:rsidRPr="002F1C33" w:rsidRDefault="00F57A1E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ty</w:t>
      </w:r>
      <w:r w:rsidR="00383D9B" w:rsidRPr="002F1C33">
        <w:rPr>
          <w:rFonts w:ascii="宋体" w:hAnsi="宋体" w:cs="Consolas"/>
          <w:color w:val="000000"/>
          <w:kern w:val="0"/>
          <w:sz w:val="24"/>
          <w:szCs w:val="24"/>
        </w:rPr>
        <w:t>pe</w:t>
      </w:r>
      <w:r w:rsidR="00B4644B" w:rsidRPr="002F1C33">
        <w:rPr>
          <w:rFonts w:ascii="宋体" w:hAnsi="宋体" w:cs="Consolas"/>
          <w:color w:val="000000"/>
          <w:kern w:val="0"/>
          <w:sz w:val="24"/>
          <w:szCs w:val="24"/>
        </w:rPr>
        <w:t>:</w:t>
      </w:r>
      <w:r w:rsidR="00383D9B" w:rsidRPr="002F1C33">
        <w:rPr>
          <w:rFonts w:ascii="宋体" w:hAnsi="宋体" w:cs="Consolas" w:hint="eastAsia"/>
          <w:color w:val="000000"/>
          <w:kern w:val="0"/>
          <w:sz w:val="24"/>
          <w:szCs w:val="24"/>
        </w:rPr>
        <w:t>消息</w:t>
      </w:r>
      <w:r w:rsidR="00383D9B" w:rsidRPr="002F1C33">
        <w:rPr>
          <w:rFonts w:ascii="宋体" w:hAnsi="宋体" w:cs="Consolas"/>
          <w:color w:val="000000"/>
          <w:kern w:val="0"/>
          <w:sz w:val="24"/>
          <w:szCs w:val="24"/>
        </w:rPr>
        <w:t>类型</w:t>
      </w:r>
      <w:r w:rsidR="00383D9B" w:rsidRPr="002F1C33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1系统</w:t>
      </w:r>
      <w:r w:rsidR="00383D9B" w:rsidRPr="002F1C33">
        <w:rPr>
          <w:rFonts w:ascii="宋体" w:hAnsi="宋体" w:cs="Consolas"/>
          <w:color w:val="000000"/>
          <w:kern w:val="0"/>
          <w:sz w:val="24"/>
          <w:szCs w:val="24"/>
        </w:rPr>
        <w:t>公告</w:t>
      </w:r>
      <w:r w:rsidR="00383D9B" w:rsidRPr="002F1C33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2.优惠</w:t>
      </w:r>
      <w:r w:rsidR="00383D9B" w:rsidRPr="002F1C33">
        <w:rPr>
          <w:rFonts w:ascii="宋体" w:hAnsi="宋体" w:cs="Consolas"/>
          <w:color w:val="000000"/>
          <w:kern w:val="0"/>
          <w:sz w:val="24"/>
          <w:szCs w:val="24"/>
        </w:rPr>
        <w:t>促销</w:t>
      </w:r>
    </w:p>
    <w:p w:rsidR="00007FF1" w:rsidRPr="002F1C33" w:rsidRDefault="00007FF1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2F1C33">
        <w:rPr>
          <w:rFonts w:ascii="宋体" w:hAnsi="宋体" w:cs="Consolas"/>
          <w:color w:val="000000"/>
          <w:kern w:val="0"/>
          <w:sz w:val="24"/>
          <w:szCs w:val="24"/>
        </w:rPr>
        <w:t>返回数据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"0",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"desc": "查询成功!",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[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"pn_id": "36",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"pn_title": "【公告】边远地区发货邮费说明",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"pn_create_time": "2016-06-02 14:53:07",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"pn_url": "http://www.xingyun.com:8080/Home/Index/notice_detail/nid/36"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"pn_id": "35",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"pn_title": "【公告】网站升级数据迁移通知",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"pn_create_time": "2016-06-02 10:13:03",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"pn_url": "http://www.xingyun.com:8080/Home/Index/notice_detail/nid/35"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"pn_id": "33",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"pn_title": "【公告】行云全球汇网站升级通知",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"pn_create_time": "2016-06-02 09:14:56",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"pn_url": "http://www.xingyun.com:8080/Home/Index/notice_detail/nid/33"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},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{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lastRenderedPageBreak/>
        <w:t xml:space="preserve">            "pn_id": "31",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"pn_title": "【官方】关于澳洲直邮需要提供身份证照片的公告",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"pn_create_time": "2016-06-02 09:14:17",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"pn_url": "http://www.xingyun.com:8080/Home/Index/notice_detail/nid/31"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    }</w:t>
      </w:r>
    </w:p>
    <w:p w:rsidR="000E0F06" w:rsidRPr="000E0F06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 xml:space="preserve">    ]</w:t>
      </w:r>
    </w:p>
    <w:p w:rsidR="00F6745A" w:rsidRDefault="000E0F06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0E0F06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F6745A" w:rsidRDefault="00F6745A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D37B0C" w:rsidRDefault="00D37B0C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D37B0C" w:rsidRDefault="00D37B0C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D37B0C" w:rsidRDefault="00D37B0C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D37B0C" w:rsidRDefault="00D37B0C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4E066D" w:rsidRPr="00C16C7F" w:rsidRDefault="004E066D" w:rsidP="000E0F06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16C7F">
        <w:rPr>
          <w:rFonts w:ascii="宋体" w:hAnsi="宋体" w:cs="Consolas" w:hint="eastAsia"/>
          <w:color w:val="000000"/>
          <w:kern w:val="0"/>
          <w:sz w:val="24"/>
          <w:szCs w:val="24"/>
        </w:rPr>
        <w:t>返回</w:t>
      </w:r>
      <w:r w:rsidRPr="00C16C7F">
        <w:rPr>
          <w:rFonts w:ascii="宋体" w:hAnsi="宋体" w:cs="Consolas"/>
          <w:color w:val="000000"/>
          <w:kern w:val="0"/>
          <w:sz w:val="24"/>
          <w:szCs w:val="24"/>
        </w:rPr>
        <w:t>参数说明</w:t>
      </w:r>
    </w:p>
    <w:tbl>
      <w:tblPr>
        <w:tblStyle w:val="a7"/>
        <w:tblW w:w="8380" w:type="dxa"/>
        <w:tblLook w:val="04A0" w:firstRow="1" w:lastRow="0" w:firstColumn="1" w:lastColumn="0" w:noHBand="0" w:noVBand="1"/>
      </w:tblPr>
      <w:tblGrid>
        <w:gridCol w:w="2122"/>
        <w:gridCol w:w="1134"/>
        <w:gridCol w:w="5124"/>
      </w:tblGrid>
      <w:tr w:rsidR="00A70202" w:rsidRPr="00E80C6D" w:rsidTr="00B50B39">
        <w:trPr>
          <w:trHeight w:val="461"/>
        </w:trPr>
        <w:tc>
          <w:tcPr>
            <w:tcW w:w="2122" w:type="dxa"/>
            <w:vAlign w:val="center"/>
          </w:tcPr>
          <w:p w:rsidR="00A70202" w:rsidRPr="00E80C6D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4" w:type="dxa"/>
            <w:vAlign w:val="center"/>
          </w:tcPr>
          <w:p w:rsidR="00A70202" w:rsidRPr="00E80C6D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24" w:type="dxa"/>
            <w:vAlign w:val="center"/>
          </w:tcPr>
          <w:p w:rsidR="00A70202" w:rsidRPr="00E80C6D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A70202" w:rsidRPr="00E80C6D" w:rsidTr="00B50B39">
        <w:trPr>
          <w:trHeight w:val="410"/>
        </w:trPr>
        <w:tc>
          <w:tcPr>
            <w:tcW w:w="2122" w:type="dxa"/>
            <w:vAlign w:val="center"/>
          </w:tcPr>
          <w:p w:rsidR="00A70202" w:rsidRPr="008F208A" w:rsidRDefault="00DF35B1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pn</w:t>
            </w:r>
            <w:r w:rsidR="00A70202">
              <w:t>_id</w:t>
            </w:r>
          </w:p>
        </w:tc>
        <w:tc>
          <w:tcPr>
            <w:tcW w:w="1134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A70202" w:rsidRPr="008F208A" w:rsidRDefault="00DF35B1" w:rsidP="00B50B3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公告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A70202" w:rsidRPr="00E80C6D" w:rsidTr="00B50B39">
        <w:trPr>
          <w:trHeight w:val="461"/>
        </w:trPr>
        <w:tc>
          <w:tcPr>
            <w:tcW w:w="2122" w:type="dxa"/>
            <w:vAlign w:val="center"/>
          </w:tcPr>
          <w:p w:rsidR="00A70202" w:rsidRPr="008F208A" w:rsidRDefault="00DF35B1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E0F06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pn_title</w:t>
            </w:r>
          </w:p>
        </w:tc>
        <w:tc>
          <w:tcPr>
            <w:tcW w:w="1134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A70202" w:rsidRPr="008F208A" w:rsidRDefault="00DF35B1" w:rsidP="00B50B3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公告</w:t>
            </w:r>
            <w:r>
              <w:rPr>
                <w:rFonts w:ascii="宋体" w:eastAsia="宋体" w:hAnsi="宋体" w:cs="宋体"/>
                <w:kern w:val="0"/>
                <w:szCs w:val="21"/>
              </w:rPr>
              <w:t>标题</w:t>
            </w:r>
          </w:p>
        </w:tc>
      </w:tr>
      <w:tr w:rsidR="00A70202" w:rsidRPr="00E80C6D" w:rsidTr="00B50B39">
        <w:trPr>
          <w:trHeight w:val="483"/>
        </w:trPr>
        <w:tc>
          <w:tcPr>
            <w:tcW w:w="2122" w:type="dxa"/>
            <w:vAlign w:val="center"/>
          </w:tcPr>
          <w:p w:rsidR="00A70202" w:rsidRPr="008F208A" w:rsidRDefault="00340495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0E0F06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pn_create_time</w:t>
            </w:r>
          </w:p>
        </w:tc>
        <w:tc>
          <w:tcPr>
            <w:tcW w:w="1134" w:type="dxa"/>
            <w:vAlign w:val="center"/>
          </w:tcPr>
          <w:p w:rsidR="00A70202" w:rsidRPr="008F208A" w:rsidRDefault="00A70202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A70202" w:rsidRPr="008F208A" w:rsidRDefault="00340495" w:rsidP="00B50B3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公告创建</w:t>
            </w:r>
            <w:r>
              <w:rPr>
                <w:rFonts w:ascii="宋体" w:eastAsia="宋体" w:hAnsi="宋体" w:cs="宋体"/>
                <w:kern w:val="0"/>
                <w:szCs w:val="21"/>
              </w:rPr>
              <w:t>时间</w:t>
            </w:r>
          </w:p>
        </w:tc>
      </w:tr>
      <w:tr w:rsidR="006310F9" w:rsidRPr="00E80C6D" w:rsidTr="00B50B39">
        <w:trPr>
          <w:trHeight w:val="483"/>
        </w:trPr>
        <w:tc>
          <w:tcPr>
            <w:tcW w:w="2122" w:type="dxa"/>
            <w:vAlign w:val="center"/>
          </w:tcPr>
          <w:p w:rsidR="006310F9" w:rsidRDefault="00340495" w:rsidP="00B50B39">
            <w:pPr>
              <w:widowControl/>
              <w:jc w:val="left"/>
            </w:pPr>
            <w:r w:rsidRPr="000E0F06"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pn_url</w:t>
            </w:r>
          </w:p>
        </w:tc>
        <w:tc>
          <w:tcPr>
            <w:tcW w:w="1134" w:type="dxa"/>
            <w:vAlign w:val="center"/>
          </w:tcPr>
          <w:p w:rsidR="006310F9" w:rsidRPr="008F208A" w:rsidRDefault="006310F9" w:rsidP="00B50B3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6310F9" w:rsidRDefault="00340495" w:rsidP="00B50B3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公告</w:t>
            </w:r>
            <w:r>
              <w:rPr>
                <w:rFonts w:ascii="宋体" w:eastAsia="宋体" w:hAnsi="宋体" w:cs="宋体"/>
                <w:kern w:val="0"/>
                <w:szCs w:val="21"/>
              </w:rPr>
              <w:t>详情url（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与web页面</w:t>
            </w:r>
            <w:r w:rsidR="00D874D6">
              <w:rPr>
                <w:rFonts w:ascii="宋体" w:eastAsia="宋体" w:hAnsi="宋体" w:cs="宋体" w:hint="eastAsia"/>
                <w:kern w:val="0"/>
                <w:szCs w:val="21"/>
              </w:rPr>
              <w:t>链接</w:t>
            </w:r>
            <w:r>
              <w:rPr>
                <w:rFonts w:ascii="宋体" w:eastAsia="宋体" w:hAnsi="宋体" w:cs="宋体"/>
                <w:kern w:val="0"/>
                <w:szCs w:val="21"/>
              </w:rPr>
              <w:t>一致）</w:t>
            </w:r>
          </w:p>
        </w:tc>
      </w:tr>
    </w:tbl>
    <w:p w:rsidR="00A70202" w:rsidRDefault="00A70202" w:rsidP="00A70202"/>
    <w:p w:rsidR="00C16C7F" w:rsidRPr="00A70202" w:rsidRDefault="00C16C7F" w:rsidP="00AB11D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</w:p>
    <w:sectPr w:rsidR="00C16C7F" w:rsidRPr="00A70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DE6" w:rsidRDefault="00551DE6" w:rsidP="00FC714A">
      <w:r>
        <w:separator/>
      </w:r>
    </w:p>
  </w:endnote>
  <w:endnote w:type="continuationSeparator" w:id="0">
    <w:p w:rsidR="00551DE6" w:rsidRDefault="00551DE6" w:rsidP="00FC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DE6" w:rsidRDefault="00551DE6" w:rsidP="00FC714A">
      <w:r>
        <w:separator/>
      </w:r>
    </w:p>
  </w:footnote>
  <w:footnote w:type="continuationSeparator" w:id="0">
    <w:p w:rsidR="00551DE6" w:rsidRDefault="00551DE6" w:rsidP="00FC7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A6"/>
    <w:rsid w:val="00007FF1"/>
    <w:rsid w:val="00075F25"/>
    <w:rsid w:val="000E0F06"/>
    <w:rsid w:val="000F5911"/>
    <w:rsid w:val="00132041"/>
    <w:rsid w:val="001F0CAB"/>
    <w:rsid w:val="002878C1"/>
    <w:rsid w:val="002C5CA3"/>
    <w:rsid w:val="002F1C33"/>
    <w:rsid w:val="003035A5"/>
    <w:rsid w:val="00340495"/>
    <w:rsid w:val="00367BE9"/>
    <w:rsid w:val="00383D9B"/>
    <w:rsid w:val="003F5456"/>
    <w:rsid w:val="004442DA"/>
    <w:rsid w:val="00473109"/>
    <w:rsid w:val="00494CF4"/>
    <w:rsid w:val="004A3C0E"/>
    <w:rsid w:val="004A6539"/>
    <w:rsid w:val="004E066D"/>
    <w:rsid w:val="004F2FF1"/>
    <w:rsid w:val="005337AD"/>
    <w:rsid w:val="00551DE6"/>
    <w:rsid w:val="00552335"/>
    <w:rsid w:val="00561A7E"/>
    <w:rsid w:val="005E3CFA"/>
    <w:rsid w:val="006310F9"/>
    <w:rsid w:val="0065697F"/>
    <w:rsid w:val="0066340F"/>
    <w:rsid w:val="00673D43"/>
    <w:rsid w:val="006C0D07"/>
    <w:rsid w:val="006C31B7"/>
    <w:rsid w:val="006D1F01"/>
    <w:rsid w:val="00704816"/>
    <w:rsid w:val="00753E79"/>
    <w:rsid w:val="00765809"/>
    <w:rsid w:val="00807ACB"/>
    <w:rsid w:val="00815591"/>
    <w:rsid w:val="00877AAF"/>
    <w:rsid w:val="00897990"/>
    <w:rsid w:val="008B5AD5"/>
    <w:rsid w:val="008F6F57"/>
    <w:rsid w:val="0093693D"/>
    <w:rsid w:val="00941718"/>
    <w:rsid w:val="009A4287"/>
    <w:rsid w:val="00A276AD"/>
    <w:rsid w:val="00A2787F"/>
    <w:rsid w:val="00A57182"/>
    <w:rsid w:val="00A70202"/>
    <w:rsid w:val="00AB11D9"/>
    <w:rsid w:val="00B4644B"/>
    <w:rsid w:val="00B84692"/>
    <w:rsid w:val="00C16C7F"/>
    <w:rsid w:val="00C43AB6"/>
    <w:rsid w:val="00C64BA6"/>
    <w:rsid w:val="00C74510"/>
    <w:rsid w:val="00CE2516"/>
    <w:rsid w:val="00D32BB8"/>
    <w:rsid w:val="00D37B0C"/>
    <w:rsid w:val="00D874D6"/>
    <w:rsid w:val="00D943A5"/>
    <w:rsid w:val="00DF35B1"/>
    <w:rsid w:val="00E4703F"/>
    <w:rsid w:val="00E64426"/>
    <w:rsid w:val="00EA22B1"/>
    <w:rsid w:val="00EE1604"/>
    <w:rsid w:val="00EE497F"/>
    <w:rsid w:val="00F16DD0"/>
    <w:rsid w:val="00F17A9D"/>
    <w:rsid w:val="00F27ABF"/>
    <w:rsid w:val="00F47B7B"/>
    <w:rsid w:val="00F57A1E"/>
    <w:rsid w:val="00F6745A"/>
    <w:rsid w:val="00FA7B05"/>
    <w:rsid w:val="00FC171A"/>
    <w:rsid w:val="00FC714A"/>
    <w:rsid w:val="00F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98BBD-6A36-44BC-83E9-2147007F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A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17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41718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C43AB6"/>
    <w:rPr>
      <w:b/>
      <w:bCs/>
    </w:rPr>
  </w:style>
  <w:style w:type="paragraph" w:styleId="a5">
    <w:name w:val="header"/>
    <w:basedOn w:val="a"/>
    <w:link w:val="Char"/>
    <w:uiPriority w:val="99"/>
    <w:unhideWhenUsed/>
    <w:rsid w:val="00FC7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714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7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714A"/>
    <w:rPr>
      <w:sz w:val="18"/>
      <w:szCs w:val="18"/>
    </w:rPr>
  </w:style>
  <w:style w:type="table" w:styleId="a7">
    <w:name w:val="Table Grid"/>
    <w:basedOn w:val="a1"/>
    <w:uiPriority w:val="39"/>
    <w:rsid w:val="00A7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1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\Documents\&#33258;&#23450;&#20041;%20Office%20&#27169;&#26495;\&#25509;&#2147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接口文档模板.dotx</Template>
  <TotalTime>1302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121</cp:revision>
  <dcterms:created xsi:type="dcterms:W3CDTF">2016-05-24T13:05:00Z</dcterms:created>
  <dcterms:modified xsi:type="dcterms:W3CDTF">2016-08-08T07:10:00Z</dcterms:modified>
</cp:coreProperties>
</file>