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5CA3" w:rsidRDefault="00367BE9" w:rsidP="002C5CA3">
      <w:r>
        <w:tab/>
        <w:t>url :</w:t>
      </w:r>
      <w:r w:rsidRPr="00367BE9">
        <w:t>120.25.249.28/Api/Orders/</w:t>
      </w:r>
      <w:r w:rsidR="00B30689" w:rsidRPr="00B30689">
        <w:t>OrderSaveAddress</w:t>
      </w:r>
    </w:p>
    <w:p w:rsidR="002C5CA3" w:rsidRPr="00C26C8D" w:rsidRDefault="002C5CA3" w:rsidP="002C5CA3">
      <w:pPr>
        <w:pStyle w:val="a3"/>
        <w:ind w:left="420" w:firstLineChars="0" w:firstLine="0"/>
      </w:pPr>
      <w:r w:rsidRPr="00C26C8D">
        <w:rPr>
          <w:rFonts w:hint="eastAsia"/>
        </w:rPr>
        <w:t>请求方式：</w:t>
      </w:r>
      <w:r w:rsidR="00B30689" w:rsidRPr="00C26C8D">
        <w:t>post</w:t>
      </w:r>
    </w:p>
    <w:p w:rsidR="006104C7" w:rsidRPr="00C26C8D" w:rsidRDefault="00C26C8D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请求参数： </w:t>
      </w:r>
    </w:p>
    <w:p w:rsidR="006104C7" w:rsidRPr="00C26C8D" w:rsidRDefault="00C26C8D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/>
          <w:color w:val="000000"/>
          <w:kern w:val="0"/>
          <w:sz w:val="24"/>
          <w:szCs w:val="24"/>
        </w:rPr>
        <w:t xml:space="preserve"> Action: OrderSaveAddress</w:t>
      </w:r>
    </w:p>
    <w:p w:rsidR="006104C7" w:rsidRPr="00C26C8D" w:rsidRDefault="00C26C8D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token:  凭证</w:t>
      </w:r>
    </w:p>
    <w:p w:rsidR="006104C7" w:rsidRDefault="00C26C8D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order_id:订单ID</w:t>
      </w:r>
    </w:p>
    <w:p w:rsidR="003618D4" w:rsidRPr="00C26C8D" w:rsidRDefault="003618D4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360760" w:rsidRDefault="00C26C8D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/>
          <w:color w:val="000000"/>
          <w:kern w:val="0"/>
          <w:sz w:val="24"/>
          <w:szCs w:val="24"/>
        </w:rPr>
        <w:t xml:space="preserve"> addressDic = </w:t>
      </w:r>
    </w:p>
    <w:p w:rsidR="006104C7" w:rsidRPr="00C26C8D" w:rsidRDefault="006104C7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26C8D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  </w:t>
      </w:r>
      <w:r w:rsidR="00CA029B">
        <w:rPr>
          <w:rFonts w:ascii="宋体" w:hAnsi="宋体" w:cs="Consolas"/>
          <w:color w:val="000000"/>
          <w:kern w:val="0"/>
          <w:sz w:val="24"/>
          <w:szCs w:val="24"/>
        </w:rPr>
        <w:t xml:space="preserve"> "id</w:t>
      </w:r>
      <w:r w:rsidR="006104C7" w:rsidRPr="00C26C8D">
        <w:rPr>
          <w:rFonts w:ascii="宋体" w:hAnsi="宋体" w:cs="Consolas"/>
          <w:color w:val="000000"/>
          <w:kern w:val="0"/>
          <w:sz w:val="24"/>
          <w:szCs w:val="24"/>
        </w:rPr>
        <w:t>no": "123",</w:t>
      </w:r>
      <w:r w:rsidR="00CC7848">
        <w:rPr>
          <w:rFonts w:ascii="宋体" w:hAnsi="宋体" w:cs="Consolas"/>
          <w:color w:val="000000"/>
          <w:kern w:val="0"/>
          <w:sz w:val="24"/>
          <w:szCs w:val="24"/>
        </w:rPr>
        <w:t>//</w:t>
      </w:r>
      <w:r w:rsidR="00CC7848">
        <w:rPr>
          <w:rFonts w:ascii="宋体" w:hAnsi="宋体" w:cs="Consolas" w:hint="eastAsia"/>
          <w:color w:val="000000"/>
          <w:kern w:val="0"/>
          <w:sz w:val="24"/>
          <w:szCs w:val="24"/>
        </w:rPr>
        <w:t>身份证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/>
          <w:color w:val="000000"/>
          <w:kern w:val="0"/>
          <w:sz w:val="24"/>
          <w:szCs w:val="24"/>
        </w:rPr>
        <w:t xml:space="preserve"> "accept_name": "12345",</w:t>
      </w:r>
      <w:r w:rsidR="00CC7848">
        <w:rPr>
          <w:rFonts w:ascii="宋体" w:hAnsi="宋体" w:cs="Consolas"/>
          <w:color w:val="000000"/>
          <w:kern w:val="0"/>
          <w:sz w:val="24"/>
          <w:szCs w:val="24"/>
        </w:rPr>
        <w:t>//</w:t>
      </w:r>
      <w:r w:rsidR="00CC7848">
        <w:rPr>
          <w:rFonts w:ascii="宋体" w:hAnsi="宋体" w:cs="Consolas" w:hint="eastAsia"/>
          <w:color w:val="000000"/>
          <w:kern w:val="0"/>
          <w:sz w:val="24"/>
          <w:szCs w:val="24"/>
        </w:rPr>
        <w:t>收货人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"province</w:t>
      </w:r>
      <w:r w:rsidR="00CA029B">
        <w:rPr>
          <w:rFonts w:ascii="宋体" w:hAnsi="宋体" w:cs="Consolas"/>
          <w:color w:val="000000"/>
          <w:kern w:val="0"/>
          <w:sz w:val="24"/>
          <w:szCs w:val="24"/>
        </w:rPr>
        <w:t>_id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>": "12345",//省id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"city</w:t>
      </w:r>
      <w:r w:rsidR="00CA029B">
        <w:rPr>
          <w:rFonts w:ascii="宋体" w:hAnsi="宋体" w:cs="Consolas"/>
          <w:color w:val="000000"/>
          <w:kern w:val="0"/>
          <w:sz w:val="24"/>
          <w:szCs w:val="24"/>
        </w:rPr>
        <w:t>_id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>": "12345",//市id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"area</w:t>
      </w:r>
      <w:r w:rsidR="00CA029B">
        <w:rPr>
          <w:rFonts w:ascii="宋体" w:hAnsi="宋体" w:cs="Consolas"/>
          <w:color w:val="000000"/>
          <w:kern w:val="0"/>
          <w:sz w:val="24"/>
          <w:szCs w:val="24"/>
        </w:rPr>
        <w:t>_id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>": "12345",//区id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"id": "665",//详细地址id</w:t>
      </w:r>
      <w:r w:rsidR="000B02CC">
        <w:rPr>
          <w:rFonts w:ascii="宋体" w:hAnsi="宋体" w:cs="Consolas"/>
          <w:color w:val="000000"/>
          <w:kern w:val="0"/>
          <w:sz w:val="24"/>
          <w:szCs w:val="24"/>
        </w:rPr>
        <w:t xml:space="preserve"> (</w:t>
      </w:r>
      <w:r w:rsidR="00FD1F02" w:rsidRPr="00FD1F02">
        <w:rPr>
          <w:rFonts w:ascii="宋体" w:hAnsi="宋体" w:cs="Consolas" w:hint="eastAsia"/>
          <w:color w:val="000000"/>
          <w:kern w:val="0"/>
          <w:sz w:val="24"/>
          <w:szCs w:val="24"/>
        </w:rPr>
        <w:t>即fx_receive_address表ra_id字段</w:t>
      </w:r>
      <w:r w:rsidR="000B02CC">
        <w:rPr>
          <w:rFonts w:ascii="宋体" w:hAnsi="宋体" w:cs="Consolas" w:hint="eastAsia"/>
          <w:color w:val="000000"/>
          <w:kern w:val="0"/>
          <w:sz w:val="24"/>
          <w:szCs w:val="24"/>
        </w:rPr>
        <w:t>)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"mobile": "123456",//手机</w:t>
      </w:r>
    </w:p>
    <w:p w:rsidR="006104C7" w:rsidRPr="00C26C8D" w:rsidRDefault="00C26C8D" w:rsidP="00E26157">
      <w:pPr>
        <w:autoSpaceDE w:val="0"/>
        <w:autoSpaceDN w:val="0"/>
        <w:adjustRightInd w:val="0"/>
        <w:ind w:leftChars="100" w:left="210"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"ad</w:t>
      </w:r>
      <w:r w:rsidR="006A5EB0">
        <w:rPr>
          <w:rFonts w:ascii="宋体" w:hAnsi="宋体" w:cs="Consolas"/>
          <w:color w:val="000000"/>
          <w:kern w:val="0"/>
          <w:sz w:val="24"/>
          <w:szCs w:val="24"/>
        </w:rPr>
        <w:t>d</w:t>
      </w:r>
      <w:bookmarkStart w:id="0" w:name="_GoBack"/>
      <w:bookmarkEnd w:id="0"/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ress":"天行云公司"//要修改的街道地址   </w:t>
      </w:r>
    </w:p>
    <w:p w:rsidR="006104C7" w:rsidRDefault="006104C7" w:rsidP="00360760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C26C8D">
        <w:rPr>
          <w:rFonts w:ascii="宋体" w:hAnsi="宋体" w:cs="Consolas"/>
          <w:color w:val="000000"/>
          <w:kern w:val="0"/>
          <w:sz w:val="24"/>
          <w:szCs w:val="24"/>
        </w:rPr>
        <w:t xml:space="preserve"> }</w:t>
      </w:r>
    </w:p>
    <w:p w:rsidR="000533B7" w:rsidRPr="00C26C8D" w:rsidRDefault="000533B7" w:rsidP="00360760">
      <w:pPr>
        <w:autoSpaceDE w:val="0"/>
        <w:autoSpaceDN w:val="0"/>
        <w:adjustRightInd w:val="0"/>
        <w:ind w:firstLineChars="150" w:firstLine="36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</w:p>
    <w:p w:rsidR="00486A7B" w:rsidRDefault="00C26C8D" w:rsidP="006104C7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</w:t>
      </w:r>
      <w:r w:rsidR="006104C7" w:rsidRPr="00C26C8D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返回数据</w:t>
      </w:r>
    </w:p>
    <w:p w:rsidR="00367685" w:rsidRPr="00367685" w:rsidRDefault="00367685" w:rsidP="0036768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67685">
        <w:rPr>
          <w:rFonts w:ascii="宋体" w:hAnsi="宋体" w:cs="Consolas"/>
          <w:color w:val="000000"/>
          <w:kern w:val="0"/>
          <w:sz w:val="24"/>
          <w:szCs w:val="24"/>
        </w:rPr>
        <w:t>{</w:t>
      </w:r>
    </w:p>
    <w:p w:rsidR="00367685" w:rsidRPr="00367685" w:rsidRDefault="00367685" w:rsidP="0036768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67685">
        <w:rPr>
          <w:rFonts w:ascii="宋体" w:hAnsi="宋体" w:cs="Consolas"/>
          <w:color w:val="000000"/>
          <w:kern w:val="0"/>
          <w:sz w:val="24"/>
          <w:szCs w:val="24"/>
        </w:rPr>
        <w:t xml:space="preserve">    "result": "0",</w:t>
      </w:r>
    </w:p>
    <w:p w:rsidR="00367685" w:rsidRPr="00367685" w:rsidRDefault="00367685" w:rsidP="0036768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67685">
        <w:rPr>
          <w:rFonts w:ascii="宋体" w:hAnsi="宋体" w:cs="Consolas"/>
          <w:color w:val="000000"/>
          <w:kern w:val="0"/>
          <w:sz w:val="24"/>
          <w:szCs w:val="24"/>
        </w:rPr>
        <w:t xml:space="preserve">    "error_code": 0,</w:t>
      </w:r>
    </w:p>
    <w:p w:rsidR="00367685" w:rsidRPr="00367685" w:rsidRDefault="00367685" w:rsidP="0036768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67685">
        <w:rPr>
          <w:rFonts w:ascii="宋体" w:hAnsi="宋体" w:cs="Consolas" w:hint="eastAsia"/>
          <w:color w:val="000000"/>
          <w:kern w:val="0"/>
          <w:sz w:val="24"/>
          <w:szCs w:val="24"/>
        </w:rPr>
        <w:t xml:space="preserve">    "desc": "修改成功",</w:t>
      </w:r>
    </w:p>
    <w:p w:rsidR="00367685" w:rsidRPr="00367685" w:rsidRDefault="00367685" w:rsidP="0036768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67685">
        <w:rPr>
          <w:rFonts w:ascii="宋体" w:hAnsi="宋体" w:cs="Consolas"/>
          <w:color w:val="000000"/>
          <w:kern w:val="0"/>
          <w:sz w:val="24"/>
          <w:szCs w:val="24"/>
        </w:rPr>
        <w:t xml:space="preserve">    "data": null</w:t>
      </w:r>
    </w:p>
    <w:p w:rsidR="00367685" w:rsidRPr="00C26C8D" w:rsidRDefault="00367685" w:rsidP="00367685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color w:val="000000"/>
          <w:kern w:val="0"/>
          <w:sz w:val="24"/>
          <w:szCs w:val="24"/>
        </w:rPr>
      </w:pPr>
      <w:r w:rsidRPr="00367685">
        <w:rPr>
          <w:rFonts w:ascii="宋体" w:hAnsi="宋体" w:cs="Consolas"/>
          <w:color w:val="000000"/>
          <w:kern w:val="0"/>
          <w:sz w:val="24"/>
          <w:szCs w:val="24"/>
        </w:rPr>
        <w:t>}</w:t>
      </w:r>
    </w:p>
    <w:sectPr w:rsidR="00367685" w:rsidRPr="00C26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B41" w:rsidRDefault="00A94B41" w:rsidP="00FC714A">
      <w:r>
        <w:separator/>
      </w:r>
    </w:p>
  </w:endnote>
  <w:endnote w:type="continuationSeparator" w:id="0">
    <w:p w:rsidR="00A94B41" w:rsidRDefault="00A94B41" w:rsidP="00FC7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B41" w:rsidRDefault="00A94B41" w:rsidP="00FC714A">
      <w:r>
        <w:separator/>
      </w:r>
    </w:p>
  </w:footnote>
  <w:footnote w:type="continuationSeparator" w:id="0">
    <w:p w:rsidR="00A94B41" w:rsidRDefault="00A94B41" w:rsidP="00FC7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A6"/>
    <w:rsid w:val="00007FF1"/>
    <w:rsid w:val="000533B7"/>
    <w:rsid w:val="00075F25"/>
    <w:rsid w:val="000B02CC"/>
    <w:rsid w:val="000C5DB8"/>
    <w:rsid w:val="000F5911"/>
    <w:rsid w:val="00132041"/>
    <w:rsid w:val="001971EF"/>
    <w:rsid w:val="00273DCE"/>
    <w:rsid w:val="002878C1"/>
    <w:rsid w:val="002C5CA3"/>
    <w:rsid w:val="003035A5"/>
    <w:rsid w:val="00360760"/>
    <w:rsid w:val="003618D4"/>
    <w:rsid w:val="00367685"/>
    <w:rsid w:val="00367BE9"/>
    <w:rsid w:val="003F5456"/>
    <w:rsid w:val="004442DA"/>
    <w:rsid w:val="00473109"/>
    <w:rsid w:val="00486A7B"/>
    <w:rsid w:val="004A3C0E"/>
    <w:rsid w:val="004A6539"/>
    <w:rsid w:val="004E066D"/>
    <w:rsid w:val="004F2FF1"/>
    <w:rsid w:val="00540D8E"/>
    <w:rsid w:val="00552335"/>
    <w:rsid w:val="00561A7E"/>
    <w:rsid w:val="005A5926"/>
    <w:rsid w:val="005E3CFA"/>
    <w:rsid w:val="006104C7"/>
    <w:rsid w:val="0065697F"/>
    <w:rsid w:val="00673D43"/>
    <w:rsid w:val="00684142"/>
    <w:rsid w:val="006A5EB0"/>
    <w:rsid w:val="006C0D07"/>
    <w:rsid w:val="006C31B7"/>
    <w:rsid w:val="00704816"/>
    <w:rsid w:val="00753E79"/>
    <w:rsid w:val="00765809"/>
    <w:rsid w:val="00807ACB"/>
    <w:rsid w:val="00815591"/>
    <w:rsid w:val="00897990"/>
    <w:rsid w:val="0093693D"/>
    <w:rsid w:val="00941718"/>
    <w:rsid w:val="009A4287"/>
    <w:rsid w:val="00A2787F"/>
    <w:rsid w:val="00A57182"/>
    <w:rsid w:val="00A70202"/>
    <w:rsid w:val="00A94B41"/>
    <w:rsid w:val="00AB11D9"/>
    <w:rsid w:val="00B30689"/>
    <w:rsid w:val="00B4644B"/>
    <w:rsid w:val="00B84692"/>
    <w:rsid w:val="00BF2F2B"/>
    <w:rsid w:val="00C16C7F"/>
    <w:rsid w:val="00C26C8D"/>
    <w:rsid w:val="00C43AB6"/>
    <w:rsid w:val="00C64BA6"/>
    <w:rsid w:val="00C74510"/>
    <w:rsid w:val="00CA029B"/>
    <w:rsid w:val="00CC7848"/>
    <w:rsid w:val="00CE2516"/>
    <w:rsid w:val="00D32BB8"/>
    <w:rsid w:val="00D332F2"/>
    <w:rsid w:val="00D943A5"/>
    <w:rsid w:val="00DB178E"/>
    <w:rsid w:val="00E26157"/>
    <w:rsid w:val="00E4703F"/>
    <w:rsid w:val="00E64426"/>
    <w:rsid w:val="00EA22B1"/>
    <w:rsid w:val="00EB56EB"/>
    <w:rsid w:val="00EE497F"/>
    <w:rsid w:val="00F16DD0"/>
    <w:rsid w:val="00F17A9D"/>
    <w:rsid w:val="00F47B7B"/>
    <w:rsid w:val="00FA7B05"/>
    <w:rsid w:val="00FC714A"/>
    <w:rsid w:val="00FD1F02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98BBD-6A36-44BC-83E9-2147007F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417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4171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C43AB6"/>
    <w:rPr>
      <w:b/>
      <w:bCs/>
    </w:rPr>
  </w:style>
  <w:style w:type="paragraph" w:styleId="a5">
    <w:name w:val="header"/>
    <w:basedOn w:val="a"/>
    <w:link w:val="Char"/>
    <w:uiPriority w:val="99"/>
    <w:unhideWhenUsed/>
    <w:rsid w:val="00FC7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C714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C7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C714A"/>
    <w:rPr>
      <w:sz w:val="18"/>
      <w:szCs w:val="18"/>
    </w:rPr>
  </w:style>
  <w:style w:type="table" w:styleId="a7">
    <w:name w:val="Table Grid"/>
    <w:basedOn w:val="a1"/>
    <w:uiPriority w:val="39"/>
    <w:rsid w:val="00A70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1472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127</cp:revision>
  <dcterms:created xsi:type="dcterms:W3CDTF">2016-05-24T13:05:00Z</dcterms:created>
  <dcterms:modified xsi:type="dcterms:W3CDTF">2016-08-10T08:32:00Z</dcterms:modified>
</cp:coreProperties>
</file>