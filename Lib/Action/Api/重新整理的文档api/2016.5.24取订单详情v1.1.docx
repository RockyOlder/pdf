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CA3" w:rsidRDefault="002C5CA3" w:rsidP="002C5CA3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2C5CA3" w:rsidRDefault="002C5CA3" w:rsidP="002C5CA3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r>
        <w:rPr>
          <w:rFonts w:hint="eastAsia"/>
        </w:rPr>
        <w:t>JSONObject</w:t>
      </w:r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2C5CA3" w:rsidRDefault="002C5CA3" w:rsidP="002C5CA3"/>
    <w:p w:rsidR="002C5CA3" w:rsidRDefault="002C5CA3" w:rsidP="002C5CA3">
      <w:r>
        <w:rPr>
          <w:rFonts w:hint="eastAsia"/>
          <w:highlight w:val="lightGray"/>
        </w:rPr>
        <w:t>一</w:t>
      </w:r>
      <w:r>
        <w:t xml:space="preserve"> </w:t>
      </w:r>
      <w:r>
        <w:rPr>
          <w:rFonts w:hint="eastAsia"/>
        </w:rPr>
        <w:t xml:space="preserve"> </w:t>
      </w:r>
      <w:r w:rsidR="006C31B7">
        <w:rPr>
          <w:rFonts w:hint="eastAsia"/>
        </w:rPr>
        <w:t>订单详</w:t>
      </w:r>
      <w:r w:rsidR="00561A7E">
        <w:rPr>
          <w:rFonts w:hint="eastAsia"/>
        </w:rPr>
        <w:t>情</w:t>
      </w:r>
    </w:p>
    <w:p w:rsidR="002C5CA3" w:rsidRDefault="00367BE9" w:rsidP="002C5CA3">
      <w:r>
        <w:tab/>
        <w:t>url :</w:t>
      </w:r>
      <w:r w:rsidRPr="00367BE9">
        <w:t>120.25.249.28/Api/Orders/orderDetlide?token=09910fe0a11771fa5b4737d808611155&amp;order_id=201607181457428238</w:t>
      </w:r>
    </w:p>
    <w:p w:rsidR="002C5CA3" w:rsidRPr="007E62E4" w:rsidRDefault="002C5CA3" w:rsidP="002C5CA3">
      <w:pPr>
        <w:pStyle w:val="a3"/>
        <w:ind w:left="420" w:firstLineChars="0" w:firstLine="0"/>
        <w:rPr>
          <w:b/>
        </w:rPr>
      </w:pPr>
      <w:r w:rsidRPr="007E62E4">
        <w:rPr>
          <w:rFonts w:hint="eastAsia"/>
          <w:b/>
        </w:rPr>
        <w:t>请求方式：</w:t>
      </w:r>
      <w:r w:rsidR="00FA7B05">
        <w:rPr>
          <w:b/>
        </w:rPr>
        <w:t>get</w:t>
      </w:r>
    </w:p>
    <w:p w:rsidR="002C5CA3" w:rsidRDefault="002C5CA3" w:rsidP="002C5CA3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7E62E4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请求参数：</w:t>
      </w:r>
      <w:r w:rsidRPr="007E62E4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</w:t>
      </w:r>
    </w:p>
    <w:p w:rsidR="00561A7E" w:rsidRPr="00FD7E4A" w:rsidRDefault="00561A7E" w:rsidP="002C5CA3">
      <w:pPr>
        <w:autoSpaceDE w:val="0"/>
        <w:autoSpaceDN w:val="0"/>
        <w:adjustRightInd w:val="0"/>
        <w:ind w:firstLine="420"/>
        <w:jc w:val="left"/>
      </w:pPr>
      <w:r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Action:</w:t>
      </w:r>
      <w:r w:rsidRPr="00561A7E">
        <w:t xml:space="preserve"> </w:t>
      </w:r>
      <w:r>
        <w:t>order</w:t>
      </w:r>
      <w:r w:rsidR="00FD7E4A" w:rsidRPr="00FD7E4A">
        <w:t>D</w:t>
      </w:r>
      <w:r w:rsidRPr="00FD7E4A">
        <w:t>etlide</w:t>
      </w:r>
    </w:p>
    <w:p w:rsidR="002C5CA3" w:rsidRDefault="002878C1" w:rsidP="002C5CA3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>
        <w:rPr>
          <w:rFonts w:ascii="宋体" w:hAnsi="宋体" w:cs="Consolas"/>
          <w:b/>
          <w:color w:val="000000"/>
          <w:kern w:val="0"/>
          <w:sz w:val="24"/>
          <w:szCs w:val="24"/>
        </w:rPr>
        <w:t>t</w:t>
      </w:r>
      <w:r w:rsidR="002C5CA3" w:rsidRPr="007E62E4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oken:</w:t>
      </w:r>
      <w:r w:rsidR="002C5CA3" w:rsidRPr="007E62E4">
        <w:rPr>
          <w:rFonts w:ascii="宋体" w:hAnsi="宋体" w:cs="Consolas"/>
          <w:b/>
          <w:color w:val="000000"/>
          <w:kern w:val="0"/>
          <w:sz w:val="24"/>
          <w:szCs w:val="24"/>
        </w:rPr>
        <w:tab/>
      </w:r>
      <w:r w:rsidR="002C5CA3" w:rsidRPr="007E62E4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凭证</w:t>
      </w:r>
    </w:p>
    <w:p w:rsidR="00765809" w:rsidRDefault="002878C1" w:rsidP="002C5CA3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>
        <w:rPr>
          <w:rFonts w:ascii="宋体" w:hAnsi="宋体" w:cs="Consolas"/>
          <w:b/>
          <w:color w:val="000000"/>
          <w:kern w:val="0"/>
          <w:sz w:val="24"/>
          <w:szCs w:val="24"/>
        </w:rPr>
        <w:t>order_id</w:t>
      </w:r>
      <w:r w:rsidR="00B4644B">
        <w:rPr>
          <w:rFonts w:ascii="宋体" w:hAnsi="宋体" w:cs="Consolas"/>
          <w:b/>
          <w:color w:val="000000"/>
          <w:kern w:val="0"/>
          <w:sz w:val="24"/>
          <w:szCs w:val="24"/>
        </w:rPr>
        <w:t>:订单</w:t>
      </w:r>
      <w:r w:rsidR="00B4644B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ID</w:t>
      </w:r>
    </w:p>
    <w:p w:rsidR="00007FF1" w:rsidRDefault="00007FF1" w:rsidP="002C5CA3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>
        <w:rPr>
          <w:rFonts w:ascii="宋体" w:hAnsi="宋体" w:cs="Consolas"/>
          <w:b/>
          <w:color w:val="000000"/>
          <w:kern w:val="0"/>
          <w:sz w:val="24"/>
          <w:szCs w:val="24"/>
        </w:rPr>
        <w:t>返回数据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>{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"result": "0",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"error_code": 0,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"desc": "成功",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"data": {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"o_id": "201607181457428238",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"o_all_price": "347.00",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"o_status": "1",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"oi_refund_status": "1",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"o_audit": "0",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"express_status": "0",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"o_pay_status": "1",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"is_diff": "1",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"o_create_time": "2016-07-18 14:57:42",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"r_status": "6",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"</w:t>
      </w:r>
      <w:r w:rsidR="00D32BB8" w:rsidRPr="00D32BB8">
        <w:rPr>
          <w:rFonts w:ascii="宋体" w:hAnsi="宋体" w:cs="Consolas"/>
          <w:b/>
          <w:color w:val="000000"/>
          <w:kern w:val="0"/>
          <w:sz w:val="24"/>
          <w:szCs w:val="24"/>
        </w:rPr>
        <w:t>addressDic</w:t>
      </w: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>": {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"id": "910",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"idno": "330327199309073261",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        "accept_name": "王攀",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        "address": "辅导辅导辅导",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"mobile": "18825500151",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        "cr_id": "北京 北京市 崇文区 "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},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"</w:t>
      </w:r>
      <w:r w:rsidR="00D32BB8" w:rsidRPr="00D32BB8">
        <w:rPr>
          <w:rFonts w:ascii="宋体" w:hAnsi="宋体" w:cs="Consolas"/>
          <w:b/>
          <w:color w:val="000000"/>
          <w:kern w:val="0"/>
          <w:sz w:val="24"/>
          <w:szCs w:val="24"/>
        </w:rPr>
        <w:t>orderList</w:t>
      </w: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>": [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{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lastRenderedPageBreak/>
        <w:t xml:space="preserve">                "name": "保税商品",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"freight": "0.00",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"order_amount": "240.00",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"total_quantity": 4,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"totalTaxes": "0.00",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"goodsList": [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{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"o_id": "201607181457425535",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"g_id": "638",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                    "oi_g_name": "美国tasty brand有机超级水果零食软糖巴西莓味",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"oi_nums": "2",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"oi_price": "60.000",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"g_picture": "http://120.25.249.28/Public/Uploads/v78/goods/20160529/1464517661189.jpg",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"extension_spec": "",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"trade_type": "1",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"o_status": "1",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"oi_refund_status": "1",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"o_audit": "0",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"express_status": "0",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"o_pay_status": "1",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"total_price": "120.00",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"rr_status": "6"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},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{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"o_id": "201607181457426700",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"g_id": "639",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                    "oi_g_name": "美国tasty brand有机超级水果零食软糖野莓味",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"oi_nums": "2",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"oi_price": "60.000",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"g_picture": "http://120.25.249.28/Public/Uploads/v78/goods/20160514/14632455869050.jpg",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"extension_spec": "",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"trade_type": "1",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"o_status": "1",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"oi_refund_status": "1",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"o_audit": "0",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"express_status": "0",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"o_pay_status": "1",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"total_price": "120.00",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lastRenderedPageBreak/>
        <w:t xml:space="preserve">                        "rr_status": "6"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}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]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},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{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            "name": "直邮商品",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"freight": "0.00",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"order_amount": "106.00",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"total_quantity": 2,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"totalTaxes": "0.00",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"goodsList": [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{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"o_id": "201607181457424223",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"g_id": "330",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                    "oi_g_name": "荷兰雀巢Nestle Nido速融全脂奶粉 400g",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"oi_nums": "2",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"oi_price": "53.000",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"g_picture": "http://120.25.249.28/Public/Uploads/v78/goods/20160528/14644358303477.jpg",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"extension_spec": "400g",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"trade_type": "2",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"o_status": "1",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"oi_refund_status": "1",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"o_audit": "0",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"express_status": "0",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"o_pay_status": "1",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"total_price": "106.00",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"rr_status": "6"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}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]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},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{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            "name": "完税商品",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"freight": "0.00",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"order_amount": "1.00",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"total_quantity": 1,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"totalTaxes": "0.00",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"goodsList": [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{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"o_id": "201607181457428210",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"g_id": "1632",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                    "oi_g_name": "邮费补差专拍",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lastRenderedPageBreak/>
        <w:t xml:space="preserve">                        "oi_nums": "1",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"oi_price": "1.000",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"g_picture": "http://120.25.249.28/Public/Uploads/v78/goods/20160601/1464771911898.jpg",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"extension_spec": "",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"trade_type": "0",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"o_status": "1",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"oi_refund_status": "1",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"o_audit": "0",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"express_status": "0",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"o_pay_status": "1",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"total_price": "1.00",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"rr_status": "6"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}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]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}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]</w:t>
      </w:r>
    </w:p>
    <w:p w:rsidR="00AB11D9" w:rsidRPr="00AB11D9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}</w:t>
      </w:r>
    </w:p>
    <w:p w:rsidR="00132041" w:rsidRDefault="00AB11D9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B11D9">
        <w:rPr>
          <w:rFonts w:ascii="宋体" w:hAnsi="宋体" w:cs="Consolas"/>
          <w:b/>
          <w:color w:val="000000"/>
          <w:kern w:val="0"/>
          <w:sz w:val="24"/>
          <w:szCs w:val="24"/>
        </w:rPr>
        <w:t>}</w:t>
      </w:r>
    </w:p>
    <w:p w:rsidR="004E066D" w:rsidRDefault="004E066D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</w:p>
    <w:p w:rsidR="004E066D" w:rsidRPr="00C16C7F" w:rsidRDefault="004E066D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16C7F">
        <w:rPr>
          <w:rFonts w:ascii="宋体" w:hAnsi="宋体" w:cs="Consolas" w:hint="eastAsia"/>
          <w:color w:val="000000"/>
          <w:kern w:val="0"/>
          <w:sz w:val="24"/>
          <w:szCs w:val="24"/>
        </w:rPr>
        <w:t>返回</w:t>
      </w:r>
      <w:r w:rsidRPr="00C16C7F">
        <w:rPr>
          <w:rFonts w:ascii="宋体" w:hAnsi="宋体" w:cs="Consolas"/>
          <w:color w:val="000000"/>
          <w:kern w:val="0"/>
          <w:sz w:val="24"/>
          <w:szCs w:val="24"/>
        </w:rPr>
        <w:t>参数说明</w:t>
      </w:r>
    </w:p>
    <w:tbl>
      <w:tblPr>
        <w:tblStyle w:val="a7"/>
        <w:tblW w:w="8380" w:type="dxa"/>
        <w:tblLook w:val="04A0" w:firstRow="1" w:lastRow="0" w:firstColumn="1" w:lastColumn="0" w:noHBand="0" w:noVBand="1"/>
      </w:tblPr>
      <w:tblGrid>
        <w:gridCol w:w="2122"/>
        <w:gridCol w:w="1134"/>
        <w:gridCol w:w="5124"/>
      </w:tblGrid>
      <w:tr w:rsidR="00A70202" w:rsidRPr="00E80C6D" w:rsidTr="00B50B39">
        <w:trPr>
          <w:trHeight w:val="461"/>
        </w:trPr>
        <w:tc>
          <w:tcPr>
            <w:tcW w:w="2122" w:type="dxa"/>
            <w:vAlign w:val="center"/>
          </w:tcPr>
          <w:p w:rsidR="00A70202" w:rsidRPr="00E80C6D" w:rsidRDefault="00A7020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134" w:type="dxa"/>
            <w:vAlign w:val="center"/>
          </w:tcPr>
          <w:p w:rsidR="00A70202" w:rsidRPr="00E80C6D" w:rsidRDefault="00A7020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5124" w:type="dxa"/>
            <w:vAlign w:val="center"/>
          </w:tcPr>
          <w:p w:rsidR="00A70202" w:rsidRPr="00E80C6D" w:rsidRDefault="00A7020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A70202" w:rsidRPr="00E80C6D" w:rsidTr="00B50B39">
        <w:trPr>
          <w:trHeight w:val="410"/>
        </w:trPr>
        <w:tc>
          <w:tcPr>
            <w:tcW w:w="2122" w:type="dxa"/>
            <w:vAlign w:val="center"/>
          </w:tcPr>
          <w:p w:rsidR="00A70202" w:rsidRPr="008F208A" w:rsidRDefault="00A7020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o_id</w:t>
            </w:r>
          </w:p>
        </w:tc>
        <w:tc>
          <w:tcPr>
            <w:tcW w:w="1134" w:type="dxa"/>
            <w:vAlign w:val="center"/>
          </w:tcPr>
          <w:p w:rsidR="00A70202" w:rsidRPr="008F208A" w:rsidRDefault="00A7020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int</w:t>
            </w:r>
          </w:p>
        </w:tc>
        <w:tc>
          <w:tcPr>
            <w:tcW w:w="5124" w:type="dxa"/>
            <w:vAlign w:val="center"/>
          </w:tcPr>
          <w:p w:rsidR="00A70202" w:rsidRPr="008F208A" w:rsidRDefault="00A7020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订单</w:t>
            </w:r>
            <w:r>
              <w:rPr>
                <w:rFonts w:ascii="宋体" w:eastAsia="宋体" w:hAnsi="宋体" w:cs="宋体"/>
                <w:kern w:val="0"/>
                <w:szCs w:val="21"/>
              </w:rPr>
              <w:t>号</w:t>
            </w:r>
          </w:p>
        </w:tc>
      </w:tr>
      <w:tr w:rsidR="00A70202" w:rsidRPr="00E80C6D" w:rsidTr="00B50B39">
        <w:trPr>
          <w:trHeight w:val="461"/>
        </w:trPr>
        <w:tc>
          <w:tcPr>
            <w:tcW w:w="2122" w:type="dxa"/>
            <w:vAlign w:val="center"/>
          </w:tcPr>
          <w:p w:rsidR="00A70202" w:rsidRPr="008F208A" w:rsidRDefault="00A7020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o_receiver_name</w:t>
            </w:r>
          </w:p>
        </w:tc>
        <w:tc>
          <w:tcPr>
            <w:tcW w:w="1134" w:type="dxa"/>
            <w:vAlign w:val="center"/>
          </w:tcPr>
          <w:p w:rsidR="00A70202" w:rsidRPr="008F208A" w:rsidRDefault="00A7020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A70202" w:rsidRPr="008F208A" w:rsidRDefault="00A7020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收件人</w:t>
            </w:r>
          </w:p>
        </w:tc>
      </w:tr>
      <w:tr w:rsidR="00A70202" w:rsidRPr="00E80C6D" w:rsidTr="00B50B39">
        <w:trPr>
          <w:trHeight w:val="483"/>
        </w:trPr>
        <w:tc>
          <w:tcPr>
            <w:tcW w:w="2122" w:type="dxa"/>
            <w:vAlign w:val="center"/>
          </w:tcPr>
          <w:p w:rsidR="00A70202" w:rsidRPr="008F208A" w:rsidRDefault="00A7020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o_all_price</w:t>
            </w:r>
          </w:p>
        </w:tc>
        <w:tc>
          <w:tcPr>
            <w:tcW w:w="1134" w:type="dxa"/>
            <w:vAlign w:val="center"/>
          </w:tcPr>
          <w:p w:rsidR="00A70202" w:rsidRPr="008F208A" w:rsidRDefault="00A7020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A70202" w:rsidRPr="008F208A" w:rsidRDefault="00A7020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订单总金额</w:t>
            </w:r>
          </w:p>
        </w:tc>
      </w:tr>
      <w:tr w:rsidR="006310F9" w:rsidRPr="00E80C6D" w:rsidTr="00B50B39">
        <w:trPr>
          <w:trHeight w:val="483"/>
        </w:trPr>
        <w:tc>
          <w:tcPr>
            <w:tcW w:w="2122" w:type="dxa"/>
            <w:vAlign w:val="center"/>
          </w:tcPr>
          <w:p w:rsidR="006310F9" w:rsidRDefault="006310F9" w:rsidP="00B50B39">
            <w:pPr>
              <w:widowControl/>
              <w:jc w:val="left"/>
            </w:pPr>
            <w:r>
              <w:t>o_goods</w:t>
            </w:r>
            <w:r>
              <w:t>_price</w:t>
            </w:r>
          </w:p>
        </w:tc>
        <w:tc>
          <w:tcPr>
            <w:tcW w:w="1134" w:type="dxa"/>
            <w:vAlign w:val="center"/>
          </w:tcPr>
          <w:p w:rsidR="006310F9" w:rsidRPr="008F208A" w:rsidRDefault="006310F9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6310F9" w:rsidRDefault="006310F9" w:rsidP="00B50B3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商品</w:t>
            </w:r>
            <w:r>
              <w:rPr>
                <w:rFonts w:ascii="宋体" w:eastAsia="宋体" w:hAnsi="宋体" w:cs="宋体"/>
                <w:kern w:val="0"/>
                <w:szCs w:val="21"/>
              </w:rPr>
              <w:t>总金额</w:t>
            </w:r>
          </w:p>
        </w:tc>
      </w:tr>
      <w:tr w:rsidR="00FC171A" w:rsidRPr="00E80C6D" w:rsidTr="00B50B39">
        <w:trPr>
          <w:trHeight w:val="483"/>
        </w:trPr>
        <w:tc>
          <w:tcPr>
            <w:tcW w:w="2122" w:type="dxa"/>
            <w:vAlign w:val="center"/>
          </w:tcPr>
          <w:p w:rsidR="00FC171A" w:rsidRDefault="00FC171A" w:rsidP="00B50B39">
            <w:pPr>
              <w:widowControl/>
              <w:jc w:val="left"/>
            </w:pPr>
            <w:r w:rsidRPr="00FC171A">
              <w:t>o_cost_freight</w:t>
            </w:r>
          </w:p>
        </w:tc>
        <w:tc>
          <w:tcPr>
            <w:tcW w:w="1134" w:type="dxa"/>
            <w:vAlign w:val="center"/>
          </w:tcPr>
          <w:p w:rsidR="00FC171A" w:rsidRPr="008F208A" w:rsidRDefault="00FC171A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FC171A" w:rsidRDefault="00FC171A" w:rsidP="00B50B3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运费</w:t>
            </w:r>
            <w:bookmarkStart w:id="0" w:name="_GoBack"/>
            <w:bookmarkEnd w:id="0"/>
          </w:p>
        </w:tc>
      </w:tr>
      <w:tr w:rsidR="00A70202" w:rsidRPr="00E80C6D" w:rsidTr="00B50B39">
        <w:trPr>
          <w:trHeight w:val="461"/>
        </w:trPr>
        <w:tc>
          <w:tcPr>
            <w:tcW w:w="2122" w:type="dxa"/>
            <w:vAlign w:val="center"/>
          </w:tcPr>
          <w:p w:rsidR="00A70202" w:rsidRPr="008F208A" w:rsidRDefault="00A7020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o_status</w:t>
            </w:r>
          </w:p>
        </w:tc>
        <w:tc>
          <w:tcPr>
            <w:tcW w:w="1134" w:type="dxa"/>
            <w:vAlign w:val="center"/>
          </w:tcPr>
          <w:p w:rsidR="00A70202" w:rsidRPr="008F208A" w:rsidRDefault="00A7020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A70202" w:rsidRPr="00E64426" w:rsidRDefault="00A7020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4426">
              <w:rPr>
                <w:rFonts w:ascii="宋体" w:eastAsia="宋体" w:hAnsi="宋体" w:cs="宋体" w:hint="eastAsia"/>
                <w:kern w:val="0"/>
                <w:szCs w:val="21"/>
              </w:rPr>
              <w:t>1.活动，2.死单（作废），3.暂停，4.完成，5.确认收货</w:t>
            </w:r>
          </w:p>
        </w:tc>
      </w:tr>
      <w:tr w:rsidR="00A70202" w:rsidRPr="00E80C6D" w:rsidTr="00B50B39">
        <w:trPr>
          <w:trHeight w:val="461"/>
        </w:trPr>
        <w:tc>
          <w:tcPr>
            <w:tcW w:w="2122" w:type="dxa"/>
            <w:vAlign w:val="center"/>
          </w:tcPr>
          <w:p w:rsidR="00A70202" w:rsidRDefault="00A70202" w:rsidP="00B50B39">
            <w:pPr>
              <w:widowControl/>
              <w:jc w:val="left"/>
            </w:pPr>
            <w:r>
              <w:t>o_pay_status</w:t>
            </w:r>
          </w:p>
        </w:tc>
        <w:tc>
          <w:tcPr>
            <w:tcW w:w="1134" w:type="dxa"/>
            <w:vAlign w:val="center"/>
          </w:tcPr>
          <w:p w:rsidR="00A70202" w:rsidRPr="008F208A" w:rsidRDefault="00A7020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A70202" w:rsidRPr="00E64426" w:rsidRDefault="00A7020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4426">
              <w:rPr>
                <w:rFonts w:ascii="宋体" w:eastAsia="宋体" w:hAnsi="宋体" w:cs="宋体" w:hint="eastAsia"/>
                <w:kern w:val="0"/>
                <w:szCs w:val="21"/>
              </w:rPr>
              <w:t>0.未支付，1.已支付，2.处理中，3部分支付</w:t>
            </w:r>
          </w:p>
        </w:tc>
      </w:tr>
      <w:tr w:rsidR="00A70202" w:rsidRPr="00E80C6D" w:rsidTr="00B50B39">
        <w:trPr>
          <w:trHeight w:val="461"/>
        </w:trPr>
        <w:tc>
          <w:tcPr>
            <w:tcW w:w="2122" w:type="dxa"/>
            <w:vAlign w:val="center"/>
          </w:tcPr>
          <w:p w:rsidR="00A70202" w:rsidRDefault="00A70202" w:rsidP="00B50B39">
            <w:pPr>
              <w:widowControl/>
              <w:jc w:val="left"/>
            </w:pPr>
            <w:r>
              <w:t>e</w:t>
            </w:r>
            <w:r>
              <w:rPr>
                <w:rFonts w:hint="eastAsia"/>
              </w:rPr>
              <w:t>x</w:t>
            </w:r>
            <w:r>
              <w:t>press_status</w:t>
            </w:r>
          </w:p>
        </w:tc>
        <w:tc>
          <w:tcPr>
            <w:tcW w:w="1134" w:type="dxa"/>
            <w:vAlign w:val="center"/>
          </w:tcPr>
          <w:p w:rsidR="00A70202" w:rsidRPr="008F208A" w:rsidRDefault="00A7020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A70202" w:rsidRPr="00E64426" w:rsidRDefault="00A7020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4426">
              <w:rPr>
                <w:rFonts w:ascii="宋体" w:eastAsia="宋体" w:hAnsi="宋体" w:cs="宋体" w:hint="eastAsia"/>
                <w:kern w:val="0"/>
                <w:szCs w:val="21"/>
              </w:rPr>
              <w:t>发货</w:t>
            </w:r>
            <w:r w:rsidRPr="00E64426">
              <w:rPr>
                <w:rFonts w:ascii="宋体" w:eastAsia="宋体" w:hAnsi="宋体" w:cs="宋体"/>
                <w:kern w:val="0"/>
                <w:szCs w:val="21"/>
              </w:rPr>
              <w:t>状态：</w:t>
            </w:r>
            <w:r w:rsidRPr="00E64426">
              <w:rPr>
                <w:rFonts w:ascii="宋体" w:eastAsia="宋体" w:hAnsi="宋体" w:cs="宋体" w:hint="eastAsia"/>
                <w:kern w:val="0"/>
                <w:szCs w:val="21"/>
              </w:rPr>
              <w:t>2已发货 3通关中</w:t>
            </w:r>
          </w:p>
        </w:tc>
      </w:tr>
      <w:tr w:rsidR="00A70202" w:rsidRPr="00E80C6D" w:rsidTr="00B50B39">
        <w:trPr>
          <w:trHeight w:val="461"/>
        </w:trPr>
        <w:tc>
          <w:tcPr>
            <w:tcW w:w="2122" w:type="dxa"/>
            <w:vAlign w:val="center"/>
          </w:tcPr>
          <w:p w:rsidR="00A70202" w:rsidRDefault="00A70202" w:rsidP="00B50B39">
            <w:pPr>
              <w:widowControl/>
              <w:jc w:val="left"/>
            </w:pPr>
            <w:r w:rsidRPr="000A07EF">
              <w:t>o_audit</w:t>
            </w:r>
          </w:p>
        </w:tc>
        <w:tc>
          <w:tcPr>
            <w:tcW w:w="1134" w:type="dxa"/>
            <w:vAlign w:val="center"/>
          </w:tcPr>
          <w:p w:rsidR="00A70202" w:rsidRPr="008F208A" w:rsidRDefault="00A7020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A70202" w:rsidRPr="00E64426" w:rsidRDefault="00A7020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4426">
              <w:rPr>
                <w:rFonts w:ascii="宋体" w:eastAsia="宋体" w:hAnsi="宋体" w:cs="宋体" w:hint="eastAsia"/>
                <w:kern w:val="0"/>
                <w:szCs w:val="21"/>
              </w:rPr>
              <w:t>1已审核 0未审核</w:t>
            </w:r>
          </w:p>
        </w:tc>
      </w:tr>
      <w:tr w:rsidR="00A70202" w:rsidRPr="00E80C6D" w:rsidTr="00B50B39">
        <w:trPr>
          <w:trHeight w:val="461"/>
        </w:trPr>
        <w:tc>
          <w:tcPr>
            <w:tcW w:w="2122" w:type="dxa"/>
            <w:vAlign w:val="center"/>
          </w:tcPr>
          <w:p w:rsidR="00A70202" w:rsidRPr="000A07EF" w:rsidRDefault="00A70202" w:rsidP="00B50B39">
            <w:pPr>
              <w:widowControl/>
              <w:jc w:val="left"/>
            </w:pPr>
            <w:r w:rsidRPr="000A07EF">
              <w:t>oi_refund_status</w:t>
            </w:r>
          </w:p>
        </w:tc>
        <w:tc>
          <w:tcPr>
            <w:tcW w:w="1134" w:type="dxa"/>
            <w:vAlign w:val="center"/>
          </w:tcPr>
          <w:p w:rsidR="00A70202" w:rsidRPr="008F208A" w:rsidRDefault="00A7020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A70202" w:rsidRPr="00E64426" w:rsidRDefault="00A7020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4426">
              <w:rPr>
                <w:rFonts w:ascii="宋体" w:eastAsia="宋体" w:hAnsi="宋体" w:cs="宋体" w:hint="eastAsia"/>
                <w:kern w:val="0"/>
                <w:szCs w:val="21"/>
              </w:rPr>
              <w:t>1：正常订单，2:退款中，3退货中,4:退款成功,5退货成功，6：被驳回'</w:t>
            </w:r>
          </w:p>
        </w:tc>
      </w:tr>
      <w:tr w:rsidR="00A70202" w:rsidRPr="00E80C6D" w:rsidTr="00B50B39">
        <w:trPr>
          <w:trHeight w:val="461"/>
        </w:trPr>
        <w:tc>
          <w:tcPr>
            <w:tcW w:w="2122" w:type="dxa"/>
            <w:vAlign w:val="center"/>
          </w:tcPr>
          <w:p w:rsidR="00A70202" w:rsidRDefault="00A70202" w:rsidP="00B50B39">
            <w:pPr>
              <w:widowControl/>
              <w:jc w:val="left"/>
            </w:pPr>
            <w:r>
              <w:t>r_status</w:t>
            </w:r>
            <w:r>
              <w:rPr>
                <w:rFonts w:hint="eastAsia"/>
              </w:rPr>
              <w:t>父订单</w:t>
            </w:r>
            <w:r>
              <w:t>状态</w:t>
            </w:r>
          </w:p>
        </w:tc>
        <w:tc>
          <w:tcPr>
            <w:tcW w:w="1134" w:type="dxa"/>
            <w:vAlign w:val="center"/>
          </w:tcPr>
          <w:p w:rsidR="00A70202" w:rsidRPr="008F208A" w:rsidRDefault="00A7020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5124" w:type="dxa"/>
            <w:vAlign w:val="center"/>
          </w:tcPr>
          <w:p w:rsidR="00A70202" w:rsidRPr="00E64426" w:rsidRDefault="00A70202" w:rsidP="00B50B39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</w:pPr>
            <w:r w:rsidRPr="00E64426"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2待</w:t>
            </w:r>
            <w:r w:rsidRPr="00E64426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收货</w:t>
            </w:r>
            <w:r w:rsidRPr="00E64426"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 xml:space="preserve"> 3待</w:t>
            </w:r>
            <w:r w:rsidRPr="00E64426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付款</w:t>
            </w:r>
            <w:r w:rsidRPr="00E64426"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 xml:space="preserve"> 4退款退货 </w:t>
            </w:r>
            <w:r w:rsidRPr="00E64426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5.</w:t>
            </w:r>
            <w:r w:rsidRPr="00E64426"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 xml:space="preserve">已完成 </w:t>
            </w:r>
            <w:r w:rsidRPr="00E64426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6.</w:t>
            </w:r>
            <w:r w:rsidRPr="00E64426"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 xml:space="preserve">待确认 </w:t>
            </w:r>
            <w:r w:rsidRPr="00E64426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7</w:t>
            </w:r>
            <w:r w:rsidRPr="00E64426"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通关中</w:t>
            </w:r>
            <w:r w:rsidRPr="00E64426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9</w:t>
            </w:r>
            <w:r w:rsidRPr="00E64426"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已取消</w:t>
            </w:r>
          </w:p>
        </w:tc>
      </w:tr>
      <w:tr w:rsidR="00A70202" w:rsidRPr="00E80C6D" w:rsidTr="00B50B39">
        <w:trPr>
          <w:trHeight w:val="461"/>
        </w:trPr>
        <w:tc>
          <w:tcPr>
            <w:tcW w:w="2122" w:type="dxa"/>
            <w:vAlign w:val="center"/>
          </w:tcPr>
          <w:p w:rsidR="00A70202" w:rsidRDefault="00A70202" w:rsidP="00B50B39">
            <w:pPr>
              <w:widowControl/>
              <w:jc w:val="left"/>
            </w:pPr>
            <w:r>
              <w:t>o_create_time</w:t>
            </w:r>
          </w:p>
        </w:tc>
        <w:tc>
          <w:tcPr>
            <w:tcW w:w="1134" w:type="dxa"/>
            <w:vAlign w:val="center"/>
          </w:tcPr>
          <w:p w:rsidR="00A70202" w:rsidRDefault="00A7020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A70202" w:rsidRPr="00CA7A04" w:rsidRDefault="00A70202" w:rsidP="00B50B39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</w:pPr>
            <w:r w:rsidRPr="00CA7A04"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订单</w:t>
            </w:r>
            <w:r w:rsidRPr="00CA7A04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A70202" w:rsidRPr="00E80C6D" w:rsidTr="00B50B39">
        <w:trPr>
          <w:trHeight w:val="461"/>
        </w:trPr>
        <w:tc>
          <w:tcPr>
            <w:tcW w:w="2122" w:type="dxa"/>
            <w:vAlign w:val="center"/>
          </w:tcPr>
          <w:p w:rsidR="00A70202" w:rsidRDefault="00A70202" w:rsidP="00B50B39">
            <w:pPr>
              <w:widowControl/>
              <w:jc w:val="left"/>
            </w:pPr>
            <w:r>
              <w:lastRenderedPageBreak/>
              <w:t>t</w:t>
            </w:r>
            <w:r>
              <w:rPr>
                <w:rFonts w:hint="eastAsia"/>
              </w:rPr>
              <w:t>ime_</w:t>
            </w:r>
            <w:r>
              <w:t>diff</w:t>
            </w:r>
          </w:p>
        </w:tc>
        <w:tc>
          <w:tcPr>
            <w:tcW w:w="1134" w:type="dxa"/>
            <w:vAlign w:val="center"/>
          </w:tcPr>
          <w:p w:rsidR="00A70202" w:rsidRDefault="00A7020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A70202" w:rsidRPr="00CA7A04" w:rsidRDefault="00A70202" w:rsidP="00B50B39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</w:pPr>
            <w:r w:rsidRPr="00CA7A04"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订单</w:t>
            </w:r>
            <w:r w:rsidRPr="00CA7A04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创建后</w:t>
            </w:r>
            <w:r w:rsidRPr="00CA7A04"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24小时</w:t>
            </w:r>
            <w:r w:rsidRPr="00CA7A04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内与当前时间的差</w:t>
            </w:r>
            <w:r w:rsidRPr="00CA7A04"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，</w:t>
            </w:r>
            <w:r w:rsidRPr="00CA7A04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单位秒</w:t>
            </w:r>
          </w:p>
        </w:tc>
      </w:tr>
      <w:tr w:rsidR="00B84692" w:rsidRPr="00E80C6D" w:rsidTr="00B50B39">
        <w:trPr>
          <w:trHeight w:val="461"/>
        </w:trPr>
        <w:tc>
          <w:tcPr>
            <w:tcW w:w="2122" w:type="dxa"/>
            <w:vAlign w:val="center"/>
          </w:tcPr>
          <w:p w:rsidR="00B84692" w:rsidRDefault="00B84692" w:rsidP="00B50B39">
            <w:pPr>
              <w:widowControl/>
              <w:jc w:val="left"/>
            </w:pPr>
            <w:r>
              <w:t>I</w:t>
            </w:r>
            <w:r>
              <w:rPr>
                <w:rFonts w:hint="eastAsia"/>
              </w:rPr>
              <w:t>s_</w:t>
            </w:r>
            <w:r>
              <w:t>diff</w:t>
            </w:r>
            <w:r>
              <w:rPr>
                <w:rFonts w:hint="eastAsia"/>
              </w:rPr>
              <w:t>是否</w:t>
            </w:r>
            <w:r>
              <w:t>拆分</w:t>
            </w:r>
          </w:p>
        </w:tc>
        <w:tc>
          <w:tcPr>
            <w:tcW w:w="1134" w:type="dxa"/>
            <w:vAlign w:val="center"/>
          </w:tcPr>
          <w:p w:rsidR="00B84692" w:rsidRDefault="00B8469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nt</w:t>
            </w:r>
          </w:p>
        </w:tc>
        <w:tc>
          <w:tcPr>
            <w:tcW w:w="5124" w:type="dxa"/>
            <w:vAlign w:val="center"/>
          </w:tcPr>
          <w:p w:rsidR="00B84692" w:rsidRPr="00CA7A04" w:rsidRDefault="00B84692" w:rsidP="00B50B39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1拆分 0未拆分</w:t>
            </w:r>
          </w:p>
        </w:tc>
      </w:tr>
    </w:tbl>
    <w:p w:rsidR="00A70202" w:rsidRDefault="00A70202" w:rsidP="00A70202"/>
    <w:tbl>
      <w:tblPr>
        <w:tblStyle w:val="a7"/>
        <w:tblW w:w="8380" w:type="dxa"/>
        <w:tblLook w:val="04A0" w:firstRow="1" w:lastRow="0" w:firstColumn="1" w:lastColumn="0" w:noHBand="0" w:noVBand="1"/>
      </w:tblPr>
      <w:tblGrid>
        <w:gridCol w:w="2122"/>
        <w:gridCol w:w="1134"/>
        <w:gridCol w:w="5124"/>
      </w:tblGrid>
      <w:tr w:rsidR="00D943A5" w:rsidRPr="00A879ED" w:rsidTr="00B50B39">
        <w:trPr>
          <w:trHeight w:val="410"/>
        </w:trPr>
        <w:tc>
          <w:tcPr>
            <w:tcW w:w="2122" w:type="dxa"/>
            <w:vAlign w:val="center"/>
          </w:tcPr>
          <w:p w:rsidR="00D943A5" w:rsidRPr="008F208A" w:rsidRDefault="00A2787F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package</w:t>
            </w:r>
          </w:p>
        </w:tc>
        <w:tc>
          <w:tcPr>
            <w:tcW w:w="1134" w:type="dxa"/>
            <w:vAlign w:val="center"/>
          </w:tcPr>
          <w:p w:rsidR="00D943A5" w:rsidRPr="008F208A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5124" w:type="dxa"/>
            <w:vAlign w:val="center"/>
          </w:tcPr>
          <w:p w:rsidR="00D943A5" w:rsidRPr="00A879ED" w:rsidRDefault="00A2787F" w:rsidP="00B50B39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包裹</w:t>
            </w:r>
            <w:r w:rsidR="00D943A5" w:rsidRPr="00A879ED">
              <w:rPr>
                <w:rFonts w:ascii="宋体" w:eastAsia="宋体" w:hAnsi="宋体" w:cs="宋体" w:hint="eastAsia"/>
                <w:b/>
                <w:kern w:val="0"/>
                <w:szCs w:val="21"/>
              </w:rPr>
              <w:t>列表</w:t>
            </w:r>
          </w:p>
        </w:tc>
      </w:tr>
      <w:tr w:rsidR="00D943A5" w:rsidRPr="00A879ED" w:rsidTr="00B50B39">
        <w:trPr>
          <w:trHeight w:val="461"/>
        </w:trPr>
        <w:tc>
          <w:tcPr>
            <w:tcW w:w="2122" w:type="dxa"/>
            <w:vAlign w:val="center"/>
          </w:tcPr>
          <w:p w:rsidR="00D943A5" w:rsidRPr="008F208A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7A45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total_quantity</w:t>
            </w:r>
          </w:p>
        </w:tc>
        <w:tc>
          <w:tcPr>
            <w:tcW w:w="1134" w:type="dxa"/>
            <w:vAlign w:val="center"/>
          </w:tcPr>
          <w:p w:rsidR="00D943A5" w:rsidRPr="008F208A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D943A5" w:rsidRPr="00A879ED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79ED">
              <w:rPr>
                <w:rFonts w:ascii="宋体" w:eastAsia="宋体" w:hAnsi="宋体" w:cs="宋体" w:hint="eastAsia"/>
                <w:kern w:val="0"/>
                <w:szCs w:val="21"/>
              </w:rPr>
              <w:t>订单内商品种类数量</w:t>
            </w:r>
          </w:p>
        </w:tc>
      </w:tr>
      <w:tr w:rsidR="00D943A5" w:rsidRPr="008F208A" w:rsidTr="00B50B39">
        <w:trPr>
          <w:trHeight w:val="483"/>
        </w:trPr>
        <w:tc>
          <w:tcPr>
            <w:tcW w:w="2122" w:type="dxa"/>
            <w:vAlign w:val="center"/>
          </w:tcPr>
          <w:p w:rsidR="00D943A5" w:rsidRPr="008F208A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order_amount</w:t>
            </w:r>
          </w:p>
        </w:tc>
        <w:tc>
          <w:tcPr>
            <w:tcW w:w="1134" w:type="dxa"/>
            <w:vAlign w:val="center"/>
          </w:tcPr>
          <w:p w:rsidR="00D943A5" w:rsidRPr="008F208A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D943A5" w:rsidRPr="008F208A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订单总金额</w:t>
            </w:r>
          </w:p>
        </w:tc>
      </w:tr>
      <w:tr w:rsidR="00D943A5" w:rsidRPr="00A879ED" w:rsidTr="00B50B39">
        <w:trPr>
          <w:trHeight w:val="461"/>
        </w:trPr>
        <w:tc>
          <w:tcPr>
            <w:tcW w:w="2122" w:type="dxa"/>
            <w:vAlign w:val="center"/>
          </w:tcPr>
          <w:p w:rsidR="00D943A5" w:rsidRPr="008F208A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name</w:t>
            </w:r>
          </w:p>
        </w:tc>
        <w:tc>
          <w:tcPr>
            <w:tcW w:w="1134" w:type="dxa"/>
            <w:vAlign w:val="center"/>
          </w:tcPr>
          <w:p w:rsidR="00D943A5" w:rsidRPr="008F208A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D943A5" w:rsidRPr="00A879ED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贸易类型</w:t>
            </w:r>
          </w:p>
        </w:tc>
      </w:tr>
      <w:tr w:rsidR="00D943A5" w:rsidRPr="00A879ED" w:rsidTr="00B50B39">
        <w:trPr>
          <w:trHeight w:val="461"/>
        </w:trPr>
        <w:tc>
          <w:tcPr>
            <w:tcW w:w="2122" w:type="dxa"/>
            <w:vAlign w:val="center"/>
          </w:tcPr>
          <w:p w:rsidR="00D943A5" w:rsidRDefault="00D943A5" w:rsidP="00B50B39">
            <w:pPr>
              <w:widowControl/>
              <w:jc w:val="left"/>
            </w:pPr>
            <w:r>
              <w:t>freight</w:t>
            </w:r>
          </w:p>
        </w:tc>
        <w:tc>
          <w:tcPr>
            <w:tcW w:w="1134" w:type="dxa"/>
            <w:vAlign w:val="center"/>
          </w:tcPr>
          <w:p w:rsidR="00D943A5" w:rsidRPr="008F208A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tring</w:t>
            </w:r>
          </w:p>
        </w:tc>
        <w:tc>
          <w:tcPr>
            <w:tcW w:w="5124" w:type="dxa"/>
            <w:vAlign w:val="center"/>
          </w:tcPr>
          <w:p w:rsidR="00D943A5" w:rsidRPr="00A879ED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运费</w:t>
            </w:r>
          </w:p>
        </w:tc>
      </w:tr>
      <w:tr w:rsidR="00D943A5" w:rsidRPr="00A879ED" w:rsidTr="00B50B39">
        <w:trPr>
          <w:trHeight w:val="461"/>
        </w:trPr>
        <w:tc>
          <w:tcPr>
            <w:tcW w:w="2122" w:type="dxa"/>
            <w:vAlign w:val="center"/>
          </w:tcPr>
          <w:p w:rsidR="00D943A5" w:rsidRDefault="00D943A5" w:rsidP="00B50B39">
            <w:pPr>
              <w:widowControl/>
              <w:jc w:val="left"/>
            </w:pPr>
            <w:r w:rsidRPr="008A4698">
              <w:t>totalTaxes</w:t>
            </w:r>
          </w:p>
        </w:tc>
        <w:tc>
          <w:tcPr>
            <w:tcW w:w="1134" w:type="dxa"/>
            <w:vAlign w:val="center"/>
          </w:tcPr>
          <w:p w:rsidR="00D943A5" w:rsidRPr="008F208A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tring</w:t>
            </w:r>
          </w:p>
        </w:tc>
        <w:tc>
          <w:tcPr>
            <w:tcW w:w="5124" w:type="dxa"/>
            <w:vAlign w:val="center"/>
          </w:tcPr>
          <w:p w:rsidR="00D943A5" w:rsidRPr="00A879ED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税费</w:t>
            </w:r>
          </w:p>
        </w:tc>
      </w:tr>
      <w:tr w:rsidR="00D943A5" w:rsidRPr="00E256A2" w:rsidTr="00B50B39">
        <w:trPr>
          <w:trHeight w:val="461"/>
        </w:trPr>
        <w:tc>
          <w:tcPr>
            <w:tcW w:w="2122" w:type="dxa"/>
            <w:vAlign w:val="center"/>
          </w:tcPr>
          <w:p w:rsidR="00D943A5" w:rsidRPr="000A07EF" w:rsidRDefault="00D943A5" w:rsidP="00B50B39">
            <w:pPr>
              <w:widowControl/>
              <w:jc w:val="left"/>
            </w:pPr>
            <w:r>
              <w:t>goodsList</w:t>
            </w:r>
          </w:p>
        </w:tc>
        <w:tc>
          <w:tcPr>
            <w:tcW w:w="1134" w:type="dxa"/>
            <w:vAlign w:val="center"/>
          </w:tcPr>
          <w:p w:rsidR="00D943A5" w:rsidRPr="008F208A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D943A5" w:rsidRPr="00E256A2" w:rsidRDefault="00D943A5" w:rsidP="00B50B39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商品</w:t>
            </w:r>
            <w:r>
              <w:rPr>
                <w:rFonts w:ascii="宋体" w:eastAsia="宋体" w:hAnsi="宋体" w:cs="宋体"/>
                <w:b/>
                <w:kern w:val="0"/>
                <w:szCs w:val="21"/>
              </w:rPr>
              <w:t>列表</w:t>
            </w:r>
          </w:p>
        </w:tc>
      </w:tr>
      <w:tr w:rsidR="00815591" w:rsidRPr="00E256A2" w:rsidTr="00B50B39">
        <w:trPr>
          <w:trHeight w:val="461"/>
        </w:trPr>
        <w:tc>
          <w:tcPr>
            <w:tcW w:w="2122" w:type="dxa"/>
            <w:vAlign w:val="center"/>
          </w:tcPr>
          <w:p w:rsidR="00815591" w:rsidRDefault="00815591" w:rsidP="00B50B39">
            <w:pPr>
              <w:widowControl/>
              <w:jc w:val="left"/>
            </w:pPr>
            <w:r>
              <w:t>rr_status</w:t>
            </w:r>
            <w:r>
              <w:rPr>
                <w:rFonts w:hint="eastAsia"/>
              </w:rPr>
              <w:t>子订单</w:t>
            </w:r>
            <w:r>
              <w:t>状态</w:t>
            </w:r>
          </w:p>
        </w:tc>
        <w:tc>
          <w:tcPr>
            <w:tcW w:w="1134" w:type="dxa"/>
            <w:vAlign w:val="center"/>
          </w:tcPr>
          <w:p w:rsidR="00815591" w:rsidRPr="008F208A" w:rsidRDefault="00815591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5124" w:type="dxa"/>
            <w:vAlign w:val="center"/>
          </w:tcPr>
          <w:p w:rsidR="00815591" w:rsidRPr="00E64426" w:rsidRDefault="00815591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4426"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2待</w:t>
            </w:r>
            <w:r w:rsidRPr="00E64426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收货</w:t>
            </w:r>
            <w:r w:rsidRPr="00E64426"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 xml:space="preserve"> 3待</w:t>
            </w:r>
            <w:r w:rsidRPr="00E64426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付款</w:t>
            </w:r>
            <w:r w:rsidRPr="00E64426"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 xml:space="preserve"> 4退款退货 </w:t>
            </w:r>
            <w:r w:rsidRPr="00E64426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5.</w:t>
            </w:r>
            <w:r w:rsidRPr="00E64426"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 xml:space="preserve">已完成 </w:t>
            </w:r>
            <w:r w:rsidRPr="00E64426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6.</w:t>
            </w:r>
            <w:r w:rsidRPr="00E64426"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 xml:space="preserve">待确认 </w:t>
            </w:r>
            <w:r w:rsidRPr="00E64426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7</w:t>
            </w:r>
            <w:r w:rsidRPr="00E64426"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通关中</w:t>
            </w:r>
            <w:r w:rsidRPr="00E64426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9</w:t>
            </w:r>
            <w:r w:rsidRPr="00E64426"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已取消</w:t>
            </w:r>
          </w:p>
        </w:tc>
      </w:tr>
      <w:tr w:rsidR="00D943A5" w:rsidTr="00B50B39">
        <w:trPr>
          <w:trHeight w:val="461"/>
        </w:trPr>
        <w:tc>
          <w:tcPr>
            <w:tcW w:w="2122" w:type="dxa"/>
            <w:vAlign w:val="center"/>
          </w:tcPr>
          <w:p w:rsidR="00D943A5" w:rsidRDefault="00D943A5" w:rsidP="00B50B39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g_</w:t>
            </w:r>
            <w:r w:rsidRPr="00107A45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34" w:type="dxa"/>
            <w:vAlign w:val="center"/>
          </w:tcPr>
          <w:p w:rsidR="00D943A5" w:rsidRPr="008F208A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nt</w:t>
            </w:r>
          </w:p>
        </w:tc>
        <w:tc>
          <w:tcPr>
            <w:tcW w:w="5124" w:type="dxa"/>
            <w:vAlign w:val="center"/>
          </w:tcPr>
          <w:p w:rsidR="00D943A5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商品</w:t>
            </w:r>
            <w:r>
              <w:rPr>
                <w:rFonts w:ascii="宋体" w:eastAsia="宋体" w:hAnsi="宋体" w:cs="宋体"/>
                <w:kern w:val="0"/>
                <w:szCs w:val="21"/>
              </w:rPr>
              <w:t>id</w:t>
            </w:r>
          </w:p>
        </w:tc>
      </w:tr>
      <w:tr w:rsidR="00D943A5" w:rsidTr="00B50B39">
        <w:trPr>
          <w:trHeight w:val="461"/>
        </w:trPr>
        <w:tc>
          <w:tcPr>
            <w:tcW w:w="2122" w:type="dxa"/>
            <w:vAlign w:val="center"/>
          </w:tcPr>
          <w:p w:rsidR="00D943A5" w:rsidRDefault="00D943A5" w:rsidP="00B50B39">
            <w:pPr>
              <w:widowControl/>
              <w:jc w:val="left"/>
            </w:pPr>
            <w:r>
              <w:rPr>
                <w:rFonts w:hint="eastAsia"/>
              </w:rPr>
              <w:t>g_name</w:t>
            </w:r>
          </w:p>
        </w:tc>
        <w:tc>
          <w:tcPr>
            <w:tcW w:w="1134" w:type="dxa"/>
            <w:vAlign w:val="center"/>
          </w:tcPr>
          <w:p w:rsidR="00D943A5" w:rsidRPr="008F208A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D943A5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商品</w:t>
            </w:r>
            <w:r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</w:tr>
      <w:tr w:rsidR="00D943A5" w:rsidTr="00B50B39">
        <w:trPr>
          <w:trHeight w:val="461"/>
        </w:trPr>
        <w:tc>
          <w:tcPr>
            <w:tcW w:w="2122" w:type="dxa"/>
            <w:vAlign w:val="center"/>
          </w:tcPr>
          <w:p w:rsidR="00D943A5" w:rsidRDefault="00D943A5" w:rsidP="00B50B39">
            <w:pPr>
              <w:widowControl/>
              <w:jc w:val="left"/>
            </w:pPr>
            <w:r w:rsidRPr="00107A45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pdt_sn</w:t>
            </w:r>
          </w:p>
        </w:tc>
        <w:tc>
          <w:tcPr>
            <w:tcW w:w="1134" w:type="dxa"/>
            <w:vAlign w:val="center"/>
          </w:tcPr>
          <w:p w:rsidR="00D943A5" w:rsidRPr="008F208A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D943A5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货号</w:t>
            </w:r>
          </w:p>
        </w:tc>
      </w:tr>
      <w:tr w:rsidR="00D943A5" w:rsidTr="00B50B39">
        <w:trPr>
          <w:trHeight w:val="461"/>
        </w:trPr>
        <w:tc>
          <w:tcPr>
            <w:tcW w:w="2122" w:type="dxa"/>
            <w:vAlign w:val="center"/>
          </w:tcPr>
          <w:p w:rsidR="00D943A5" w:rsidRPr="00107A45" w:rsidRDefault="0065697F" w:rsidP="00B50B39">
            <w:pPr>
              <w:widowControl/>
              <w:jc w:val="left"/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t</w:t>
            </w:r>
            <w:r w:rsidR="00D943A5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rade</w:t>
            </w:r>
            <w:r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_type</w:t>
            </w:r>
          </w:p>
        </w:tc>
        <w:tc>
          <w:tcPr>
            <w:tcW w:w="1134" w:type="dxa"/>
            <w:vAlign w:val="center"/>
          </w:tcPr>
          <w:p w:rsidR="00D943A5" w:rsidRPr="008F208A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5124" w:type="dxa"/>
            <w:vAlign w:val="center"/>
          </w:tcPr>
          <w:p w:rsidR="00D943A5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贸易</w:t>
            </w:r>
            <w:r>
              <w:rPr>
                <w:rFonts w:ascii="宋体" w:eastAsia="宋体" w:hAnsi="宋体" w:cs="宋体"/>
                <w:kern w:val="0"/>
                <w:szCs w:val="21"/>
              </w:rPr>
              <w:t>方式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 w:rsidRPr="00954BD7">
              <w:rPr>
                <w:rFonts w:ascii="宋体" w:eastAsia="宋体" w:hAnsi="宋体" w:cs="宋体" w:hint="eastAsia"/>
                <w:kern w:val="0"/>
                <w:szCs w:val="21"/>
              </w:rPr>
              <w:t>1保税2直邮0普通</w:t>
            </w:r>
          </w:p>
        </w:tc>
      </w:tr>
      <w:tr w:rsidR="00D943A5" w:rsidTr="00B50B39">
        <w:trPr>
          <w:trHeight w:val="461"/>
        </w:trPr>
        <w:tc>
          <w:tcPr>
            <w:tcW w:w="2122" w:type="dxa"/>
            <w:vAlign w:val="center"/>
          </w:tcPr>
          <w:p w:rsidR="00D943A5" w:rsidRDefault="00D943A5" w:rsidP="00B50B39">
            <w:pPr>
              <w:widowControl/>
              <w:jc w:val="left"/>
            </w:pPr>
            <w:r w:rsidRPr="001B4CC7">
              <w:t>quantity</w:t>
            </w:r>
          </w:p>
        </w:tc>
        <w:tc>
          <w:tcPr>
            <w:tcW w:w="1134" w:type="dxa"/>
            <w:vAlign w:val="center"/>
          </w:tcPr>
          <w:p w:rsidR="00D943A5" w:rsidRPr="008F208A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5124" w:type="dxa"/>
            <w:vAlign w:val="center"/>
          </w:tcPr>
          <w:p w:rsidR="00D943A5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购买</w:t>
            </w:r>
            <w:r>
              <w:rPr>
                <w:rFonts w:ascii="宋体" w:eastAsia="宋体" w:hAnsi="宋体" w:cs="宋体"/>
                <w:kern w:val="0"/>
                <w:szCs w:val="21"/>
              </w:rPr>
              <w:t>数量</w:t>
            </w:r>
          </w:p>
        </w:tc>
      </w:tr>
      <w:tr w:rsidR="00D943A5" w:rsidTr="00B50B39">
        <w:trPr>
          <w:trHeight w:val="461"/>
        </w:trPr>
        <w:tc>
          <w:tcPr>
            <w:tcW w:w="2122" w:type="dxa"/>
            <w:vAlign w:val="center"/>
          </w:tcPr>
          <w:p w:rsidR="00D943A5" w:rsidRDefault="00D943A5" w:rsidP="00B50B39">
            <w:pPr>
              <w:widowControl/>
              <w:jc w:val="left"/>
            </w:pPr>
            <w:r>
              <w:t>g_picture</w:t>
            </w:r>
          </w:p>
        </w:tc>
        <w:tc>
          <w:tcPr>
            <w:tcW w:w="1134" w:type="dxa"/>
            <w:vAlign w:val="center"/>
          </w:tcPr>
          <w:p w:rsidR="00D943A5" w:rsidRPr="008F208A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D943A5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图片</w:t>
            </w:r>
          </w:p>
        </w:tc>
      </w:tr>
      <w:tr w:rsidR="00D943A5" w:rsidTr="00B50B39">
        <w:trPr>
          <w:trHeight w:val="461"/>
        </w:trPr>
        <w:tc>
          <w:tcPr>
            <w:tcW w:w="2122" w:type="dxa"/>
            <w:vAlign w:val="center"/>
          </w:tcPr>
          <w:p w:rsidR="00D943A5" w:rsidRDefault="00D943A5" w:rsidP="00B50B39">
            <w:pPr>
              <w:widowControl/>
              <w:jc w:val="left"/>
            </w:pPr>
            <w:r>
              <w:t>g_price</w:t>
            </w:r>
          </w:p>
        </w:tc>
        <w:tc>
          <w:tcPr>
            <w:tcW w:w="1134" w:type="dxa"/>
            <w:vAlign w:val="center"/>
          </w:tcPr>
          <w:p w:rsidR="00D943A5" w:rsidRPr="008F208A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D943A5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价格</w:t>
            </w:r>
          </w:p>
        </w:tc>
      </w:tr>
      <w:tr w:rsidR="00D943A5" w:rsidTr="00B50B39">
        <w:trPr>
          <w:trHeight w:val="461"/>
        </w:trPr>
        <w:tc>
          <w:tcPr>
            <w:tcW w:w="2122" w:type="dxa"/>
            <w:vAlign w:val="center"/>
          </w:tcPr>
          <w:p w:rsidR="00D943A5" w:rsidRDefault="00D943A5" w:rsidP="00B50B39">
            <w:pPr>
              <w:widowControl/>
              <w:jc w:val="left"/>
            </w:pPr>
            <w:r>
              <w:t>p</w:t>
            </w:r>
            <w:r>
              <w:rPr>
                <w:rFonts w:hint="eastAsia"/>
              </w:rPr>
              <w:t>mlp_</w:t>
            </w:r>
            <w:r>
              <w:t>price</w:t>
            </w:r>
          </w:p>
        </w:tc>
        <w:tc>
          <w:tcPr>
            <w:tcW w:w="1134" w:type="dxa"/>
            <w:vAlign w:val="center"/>
          </w:tcPr>
          <w:p w:rsidR="00D943A5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D943A5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当前</w:t>
            </w:r>
            <w:r>
              <w:rPr>
                <w:rFonts w:ascii="宋体" w:eastAsia="宋体" w:hAnsi="宋体" w:cs="宋体"/>
                <w:kern w:val="0"/>
                <w:szCs w:val="21"/>
              </w:rPr>
              <w:t>等级的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会员</w:t>
            </w:r>
            <w:r>
              <w:rPr>
                <w:rFonts w:ascii="宋体" w:eastAsia="宋体" w:hAnsi="宋体" w:cs="宋体"/>
                <w:kern w:val="0"/>
                <w:szCs w:val="21"/>
              </w:rPr>
              <w:t>价格</w:t>
            </w:r>
          </w:p>
        </w:tc>
      </w:tr>
      <w:tr w:rsidR="00D943A5" w:rsidRPr="00A879ED" w:rsidTr="00B50B39">
        <w:trPr>
          <w:trHeight w:val="461"/>
        </w:trPr>
        <w:tc>
          <w:tcPr>
            <w:tcW w:w="2122" w:type="dxa"/>
            <w:vAlign w:val="center"/>
          </w:tcPr>
          <w:p w:rsidR="00D943A5" w:rsidRDefault="00D943A5" w:rsidP="00B50B39">
            <w:pPr>
              <w:widowControl/>
              <w:jc w:val="left"/>
            </w:pPr>
            <w:r>
              <w:t>address</w:t>
            </w:r>
          </w:p>
        </w:tc>
        <w:tc>
          <w:tcPr>
            <w:tcW w:w="1134" w:type="dxa"/>
            <w:vAlign w:val="center"/>
          </w:tcPr>
          <w:p w:rsidR="00D943A5" w:rsidRPr="008F208A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5124" w:type="dxa"/>
            <w:vAlign w:val="center"/>
          </w:tcPr>
          <w:p w:rsidR="00D943A5" w:rsidRPr="00A879ED" w:rsidRDefault="00D943A5" w:rsidP="00B50B39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A879ED">
              <w:rPr>
                <w:rFonts w:ascii="宋体" w:eastAsia="宋体" w:hAnsi="宋体" w:cs="宋体" w:hint="eastAsia"/>
                <w:b/>
                <w:kern w:val="0"/>
                <w:szCs w:val="21"/>
              </w:rPr>
              <w:t>地址</w:t>
            </w:r>
            <w:r w:rsidRPr="00A879ED">
              <w:rPr>
                <w:rFonts w:ascii="宋体" w:eastAsia="宋体" w:hAnsi="宋体" w:cs="宋体"/>
                <w:b/>
                <w:kern w:val="0"/>
                <w:szCs w:val="21"/>
              </w:rPr>
              <w:t>列表</w:t>
            </w:r>
          </w:p>
        </w:tc>
      </w:tr>
      <w:tr w:rsidR="00D943A5" w:rsidTr="00B50B39">
        <w:trPr>
          <w:trHeight w:val="461"/>
        </w:trPr>
        <w:tc>
          <w:tcPr>
            <w:tcW w:w="2122" w:type="dxa"/>
            <w:vAlign w:val="center"/>
          </w:tcPr>
          <w:p w:rsidR="00D943A5" w:rsidRDefault="00D943A5" w:rsidP="00B50B39">
            <w:pPr>
              <w:widowControl/>
              <w:jc w:val="left"/>
            </w:pPr>
            <w:r>
              <w:t>mobile</w:t>
            </w:r>
          </w:p>
        </w:tc>
        <w:tc>
          <w:tcPr>
            <w:tcW w:w="1134" w:type="dxa"/>
            <w:vAlign w:val="center"/>
          </w:tcPr>
          <w:p w:rsidR="00D943A5" w:rsidRPr="008F208A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D943A5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手机</w:t>
            </w:r>
          </w:p>
        </w:tc>
      </w:tr>
      <w:tr w:rsidR="00D943A5" w:rsidTr="00B50B39">
        <w:trPr>
          <w:trHeight w:val="461"/>
        </w:trPr>
        <w:tc>
          <w:tcPr>
            <w:tcW w:w="2122" w:type="dxa"/>
            <w:vAlign w:val="center"/>
          </w:tcPr>
          <w:p w:rsidR="00D943A5" w:rsidRDefault="00D943A5" w:rsidP="00B50B39">
            <w:pPr>
              <w:widowControl/>
              <w:jc w:val="left"/>
            </w:pPr>
            <w:r>
              <w:t>id</w:t>
            </w:r>
          </w:p>
        </w:tc>
        <w:tc>
          <w:tcPr>
            <w:tcW w:w="1134" w:type="dxa"/>
            <w:vAlign w:val="center"/>
          </w:tcPr>
          <w:p w:rsidR="00D943A5" w:rsidRPr="008F208A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5124" w:type="dxa"/>
            <w:vAlign w:val="center"/>
          </w:tcPr>
          <w:p w:rsidR="00D943A5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地址</w:t>
            </w:r>
            <w:r>
              <w:rPr>
                <w:rFonts w:ascii="宋体" w:eastAsia="宋体" w:hAnsi="宋体" w:cs="宋体"/>
                <w:kern w:val="0"/>
                <w:szCs w:val="21"/>
              </w:rPr>
              <w:t>id</w:t>
            </w:r>
          </w:p>
        </w:tc>
      </w:tr>
      <w:tr w:rsidR="00D943A5" w:rsidTr="00B50B39">
        <w:trPr>
          <w:trHeight w:val="461"/>
        </w:trPr>
        <w:tc>
          <w:tcPr>
            <w:tcW w:w="2122" w:type="dxa"/>
            <w:vAlign w:val="center"/>
          </w:tcPr>
          <w:p w:rsidR="00D943A5" w:rsidRDefault="00D943A5" w:rsidP="00B50B39">
            <w:pPr>
              <w:widowControl/>
              <w:jc w:val="left"/>
            </w:pPr>
            <w:r>
              <w:rPr>
                <w:rFonts w:hint="eastAsia"/>
              </w:rPr>
              <w:t>cr_id</w:t>
            </w:r>
          </w:p>
        </w:tc>
        <w:tc>
          <w:tcPr>
            <w:tcW w:w="1134" w:type="dxa"/>
            <w:vAlign w:val="center"/>
          </w:tcPr>
          <w:p w:rsidR="00D943A5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D943A5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省市区</w:t>
            </w:r>
            <w:r>
              <w:rPr>
                <w:rFonts w:ascii="宋体" w:eastAsia="宋体" w:hAnsi="宋体" w:cs="宋体"/>
                <w:kern w:val="0"/>
                <w:szCs w:val="21"/>
              </w:rPr>
              <w:t>地址</w:t>
            </w:r>
          </w:p>
        </w:tc>
      </w:tr>
      <w:tr w:rsidR="00D943A5" w:rsidTr="00B50B39">
        <w:trPr>
          <w:trHeight w:val="461"/>
        </w:trPr>
        <w:tc>
          <w:tcPr>
            <w:tcW w:w="2122" w:type="dxa"/>
            <w:vAlign w:val="center"/>
          </w:tcPr>
          <w:p w:rsidR="00D943A5" w:rsidRDefault="00D943A5" w:rsidP="00B50B39">
            <w:pPr>
              <w:widowControl/>
              <w:jc w:val="left"/>
            </w:pPr>
            <w:r w:rsidRPr="00E4720D">
              <w:t>province_id</w:t>
            </w:r>
          </w:p>
        </w:tc>
        <w:tc>
          <w:tcPr>
            <w:tcW w:w="1134" w:type="dxa"/>
            <w:vAlign w:val="center"/>
          </w:tcPr>
          <w:p w:rsidR="00D943A5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D943A5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省</w:t>
            </w:r>
            <w:r>
              <w:rPr>
                <w:rFonts w:ascii="宋体" w:eastAsia="宋体" w:hAnsi="宋体" w:cs="宋体"/>
                <w:kern w:val="0"/>
                <w:szCs w:val="21"/>
              </w:rPr>
              <w:t>级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id</w:t>
            </w:r>
          </w:p>
        </w:tc>
      </w:tr>
      <w:tr w:rsidR="00D943A5" w:rsidTr="00B50B39">
        <w:trPr>
          <w:trHeight w:val="461"/>
        </w:trPr>
        <w:tc>
          <w:tcPr>
            <w:tcW w:w="2122" w:type="dxa"/>
            <w:vAlign w:val="center"/>
          </w:tcPr>
          <w:p w:rsidR="00D943A5" w:rsidRDefault="00D943A5" w:rsidP="00B50B39">
            <w:pPr>
              <w:widowControl/>
              <w:jc w:val="left"/>
            </w:pPr>
            <w:r>
              <w:rPr>
                <w:rFonts w:hint="eastAsia"/>
              </w:rPr>
              <w:t>address</w:t>
            </w:r>
          </w:p>
        </w:tc>
        <w:tc>
          <w:tcPr>
            <w:tcW w:w="1134" w:type="dxa"/>
            <w:vAlign w:val="center"/>
          </w:tcPr>
          <w:p w:rsidR="00D943A5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D943A5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详细</w:t>
            </w:r>
            <w:r>
              <w:rPr>
                <w:rFonts w:ascii="宋体" w:eastAsia="宋体" w:hAnsi="宋体" w:cs="宋体"/>
                <w:kern w:val="0"/>
                <w:szCs w:val="21"/>
              </w:rPr>
              <w:t>地址</w:t>
            </w:r>
          </w:p>
        </w:tc>
      </w:tr>
      <w:tr w:rsidR="00D943A5" w:rsidTr="00B50B39">
        <w:trPr>
          <w:trHeight w:val="461"/>
        </w:trPr>
        <w:tc>
          <w:tcPr>
            <w:tcW w:w="2122" w:type="dxa"/>
            <w:vAlign w:val="center"/>
          </w:tcPr>
          <w:p w:rsidR="00D943A5" w:rsidRDefault="00D943A5" w:rsidP="00B50B39">
            <w:pPr>
              <w:widowControl/>
              <w:jc w:val="left"/>
            </w:pPr>
            <w:r>
              <w:rPr>
                <w:rFonts w:hint="eastAsia"/>
              </w:rPr>
              <w:t>accept_name</w:t>
            </w:r>
          </w:p>
        </w:tc>
        <w:tc>
          <w:tcPr>
            <w:tcW w:w="1134" w:type="dxa"/>
            <w:vAlign w:val="center"/>
          </w:tcPr>
          <w:p w:rsidR="00D943A5" w:rsidRPr="008F208A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D943A5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收件</w:t>
            </w:r>
            <w:r>
              <w:rPr>
                <w:rFonts w:ascii="宋体" w:eastAsia="宋体" w:hAnsi="宋体" w:cs="宋体"/>
                <w:kern w:val="0"/>
                <w:szCs w:val="21"/>
              </w:rPr>
              <w:t>人</w:t>
            </w:r>
          </w:p>
        </w:tc>
      </w:tr>
      <w:tr w:rsidR="00D943A5" w:rsidTr="00B50B39">
        <w:trPr>
          <w:trHeight w:val="461"/>
        </w:trPr>
        <w:tc>
          <w:tcPr>
            <w:tcW w:w="2122" w:type="dxa"/>
            <w:vAlign w:val="center"/>
          </w:tcPr>
          <w:p w:rsidR="00D943A5" w:rsidRDefault="00D943A5" w:rsidP="00B50B39">
            <w:pPr>
              <w:widowControl/>
              <w:jc w:val="left"/>
            </w:pPr>
            <w:r>
              <w:t>idno</w:t>
            </w:r>
          </w:p>
        </w:tc>
        <w:tc>
          <w:tcPr>
            <w:tcW w:w="1134" w:type="dxa"/>
            <w:vAlign w:val="center"/>
          </w:tcPr>
          <w:p w:rsidR="00D943A5" w:rsidRPr="008F208A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D943A5" w:rsidRDefault="00D943A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身份证</w:t>
            </w:r>
          </w:p>
        </w:tc>
      </w:tr>
    </w:tbl>
    <w:p w:rsidR="00C16C7F" w:rsidRPr="00A70202" w:rsidRDefault="00C16C7F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</w:p>
    <w:sectPr w:rsidR="00C16C7F" w:rsidRPr="00A70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AD5" w:rsidRDefault="008B5AD5" w:rsidP="00FC714A">
      <w:r>
        <w:separator/>
      </w:r>
    </w:p>
  </w:endnote>
  <w:endnote w:type="continuationSeparator" w:id="0">
    <w:p w:rsidR="008B5AD5" w:rsidRDefault="008B5AD5" w:rsidP="00FC7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AD5" w:rsidRDefault="008B5AD5" w:rsidP="00FC714A">
      <w:r>
        <w:separator/>
      </w:r>
    </w:p>
  </w:footnote>
  <w:footnote w:type="continuationSeparator" w:id="0">
    <w:p w:rsidR="008B5AD5" w:rsidRDefault="008B5AD5" w:rsidP="00FC71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A6"/>
    <w:rsid w:val="00007FF1"/>
    <w:rsid w:val="00075F25"/>
    <w:rsid w:val="000F5911"/>
    <w:rsid w:val="00132041"/>
    <w:rsid w:val="002878C1"/>
    <w:rsid w:val="002C5CA3"/>
    <w:rsid w:val="003035A5"/>
    <w:rsid w:val="00367BE9"/>
    <w:rsid w:val="003F5456"/>
    <w:rsid w:val="004442DA"/>
    <w:rsid w:val="00473109"/>
    <w:rsid w:val="004A3C0E"/>
    <w:rsid w:val="004A6539"/>
    <w:rsid w:val="004E066D"/>
    <w:rsid w:val="004F2FF1"/>
    <w:rsid w:val="00552335"/>
    <w:rsid w:val="00561A7E"/>
    <w:rsid w:val="005E3CFA"/>
    <w:rsid w:val="006310F9"/>
    <w:rsid w:val="0065697F"/>
    <w:rsid w:val="00673D43"/>
    <w:rsid w:val="006C0D07"/>
    <w:rsid w:val="006C31B7"/>
    <w:rsid w:val="00704816"/>
    <w:rsid w:val="00753E79"/>
    <w:rsid w:val="00765809"/>
    <w:rsid w:val="00807ACB"/>
    <w:rsid w:val="00815591"/>
    <w:rsid w:val="00897990"/>
    <w:rsid w:val="008B5AD5"/>
    <w:rsid w:val="0093693D"/>
    <w:rsid w:val="00941718"/>
    <w:rsid w:val="009A4287"/>
    <w:rsid w:val="00A2787F"/>
    <w:rsid w:val="00A57182"/>
    <w:rsid w:val="00A70202"/>
    <w:rsid w:val="00AB11D9"/>
    <w:rsid w:val="00B4644B"/>
    <w:rsid w:val="00B84692"/>
    <w:rsid w:val="00C16C7F"/>
    <w:rsid w:val="00C43AB6"/>
    <w:rsid w:val="00C64BA6"/>
    <w:rsid w:val="00C74510"/>
    <w:rsid w:val="00CE2516"/>
    <w:rsid w:val="00D32BB8"/>
    <w:rsid w:val="00D943A5"/>
    <w:rsid w:val="00E4703F"/>
    <w:rsid w:val="00E64426"/>
    <w:rsid w:val="00EA22B1"/>
    <w:rsid w:val="00EE497F"/>
    <w:rsid w:val="00F16DD0"/>
    <w:rsid w:val="00F17A9D"/>
    <w:rsid w:val="00F47B7B"/>
    <w:rsid w:val="00FA7B05"/>
    <w:rsid w:val="00FC171A"/>
    <w:rsid w:val="00FC714A"/>
    <w:rsid w:val="00FD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198BBD-6A36-44BC-83E9-2147007F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CA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17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CA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41718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C43AB6"/>
    <w:rPr>
      <w:b/>
      <w:bCs/>
    </w:rPr>
  </w:style>
  <w:style w:type="paragraph" w:styleId="a5">
    <w:name w:val="header"/>
    <w:basedOn w:val="a"/>
    <w:link w:val="Char"/>
    <w:uiPriority w:val="99"/>
    <w:unhideWhenUsed/>
    <w:rsid w:val="00FC7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C714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C7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C714A"/>
    <w:rPr>
      <w:sz w:val="18"/>
      <w:szCs w:val="18"/>
    </w:rPr>
  </w:style>
  <w:style w:type="table" w:styleId="a7">
    <w:name w:val="Table Grid"/>
    <w:basedOn w:val="a1"/>
    <w:uiPriority w:val="39"/>
    <w:rsid w:val="00A70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1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p\Documents\&#33258;&#23450;&#20041;%20Office%20&#27169;&#26495;\&#25509;&#2147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接口文档模板.dotx</Template>
  <TotalTime>1249</TotalTime>
  <Pages>5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微软用户</cp:lastModifiedBy>
  <cp:revision>103</cp:revision>
  <dcterms:created xsi:type="dcterms:W3CDTF">2016-05-24T13:05:00Z</dcterms:created>
  <dcterms:modified xsi:type="dcterms:W3CDTF">2016-08-05T07:46:00Z</dcterms:modified>
</cp:coreProperties>
</file>