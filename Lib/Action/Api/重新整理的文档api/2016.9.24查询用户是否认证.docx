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888" w:rsidRDefault="009C2888" w:rsidP="002C5CA3"/>
    <w:p w:rsidR="002C5CA3" w:rsidRDefault="002C5CA3" w:rsidP="002C5CA3">
      <w:pPr>
        <w:rPr>
          <w:rFonts w:ascii="微软雅黑" w:eastAsia="微软雅黑" w:hAnsi="微软雅黑" w:cs="微软雅黑"/>
          <w:sz w:val="24"/>
        </w:rPr>
      </w:pPr>
      <w:r>
        <w:rPr>
          <w:rFonts w:hint="eastAsia"/>
        </w:rPr>
        <w:t>行云</w:t>
      </w:r>
      <w:r>
        <w:rPr>
          <w:rFonts w:hint="eastAsia"/>
        </w:rPr>
        <w:t xml:space="preserve"> APP</w:t>
      </w:r>
      <w:r>
        <w:rPr>
          <w:rFonts w:ascii="微软雅黑" w:eastAsia="微软雅黑" w:hAnsi="微软雅黑" w:cs="微软雅黑" w:hint="eastAsia"/>
          <w:sz w:val="24"/>
        </w:rPr>
        <w:t>接口文档</w:t>
      </w:r>
    </w:p>
    <w:p w:rsidR="002C5CA3" w:rsidRDefault="002C5CA3" w:rsidP="002C5CA3">
      <w:r>
        <w:rPr>
          <w:rFonts w:hint="eastAsia"/>
        </w:rPr>
        <w:t xml:space="preserve">  </w:t>
      </w:r>
      <w:r>
        <w:rPr>
          <w:rFonts w:hint="eastAsia"/>
        </w:rPr>
        <w:t>返回参数格式为</w:t>
      </w:r>
      <w:r>
        <w:rPr>
          <w:rFonts w:hint="eastAsia"/>
        </w:rPr>
        <w:t>JSONObject</w:t>
      </w:r>
      <w:r>
        <w:rPr>
          <w:rFonts w:hint="eastAsia"/>
        </w:rPr>
        <w:t>的字符串形式</w:t>
      </w:r>
      <w:r>
        <w:rPr>
          <w:rFonts w:hint="eastAsia"/>
        </w:rPr>
        <w:t xml:space="preserve">. </w:t>
      </w:r>
    </w:p>
    <w:tbl>
      <w:tblPr>
        <w:tblW w:w="8660" w:type="dxa"/>
        <w:tblInd w:w="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7"/>
        <w:gridCol w:w="2106"/>
        <w:gridCol w:w="1157"/>
        <w:gridCol w:w="2760"/>
      </w:tblGrid>
      <w:tr w:rsidR="002C5CA3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Default="002C5CA3" w:rsidP="006609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值标识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Default="002C5CA3" w:rsidP="006609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值名称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Default="002C5CA3" w:rsidP="006609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值类型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Default="002C5CA3" w:rsidP="006609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</w:t>
            </w:r>
            <w:r>
              <w:rPr>
                <w:sz w:val="18"/>
                <w:szCs w:val="18"/>
              </w:rPr>
              <w:t>说明</w:t>
            </w:r>
          </w:p>
        </w:tc>
      </w:tr>
      <w:tr w:rsidR="002C5CA3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返回结果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0</w:t>
            </w:r>
            <w:r w:rsidRPr="00E874D5">
              <w:rPr>
                <w:rFonts w:hint="eastAsia"/>
                <w:sz w:val="18"/>
                <w:szCs w:val="18"/>
              </w:rPr>
              <w:t>”：成功</w:t>
            </w:r>
          </w:p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1</w:t>
            </w:r>
            <w:r w:rsidRPr="00E874D5">
              <w:rPr>
                <w:rFonts w:hint="eastAsia"/>
                <w:sz w:val="18"/>
                <w:szCs w:val="18"/>
              </w:rPr>
              <w:t>”：失败</w:t>
            </w:r>
          </w:p>
        </w:tc>
      </w:tr>
      <w:tr w:rsidR="002C5CA3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desc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描述信息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</w:p>
        </w:tc>
      </w:tr>
      <w:tr w:rsidR="002C5CA3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查询数据</w:t>
            </w:r>
            <w:r w:rsidRPr="00E874D5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  <w:r w:rsidRPr="00E874D5">
              <w:rPr>
                <w:rFonts w:hint="eastAsia"/>
                <w:sz w:val="18"/>
                <w:szCs w:val="18"/>
              </w:rPr>
              <w:t>字符串</w:t>
            </w:r>
          </w:p>
        </w:tc>
      </w:tr>
    </w:tbl>
    <w:p w:rsidR="002C5CA3" w:rsidRDefault="002C5CA3" w:rsidP="002C5CA3"/>
    <w:p w:rsidR="002C0E1B" w:rsidRDefault="002C5CA3" w:rsidP="002C5CA3">
      <w:r>
        <w:rPr>
          <w:rFonts w:hint="eastAsia"/>
          <w:highlight w:val="lightGray"/>
        </w:rPr>
        <w:t>一</w:t>
      </w:r>
      <w:r>
        <w:t xml:space="preserve"> </w:t>
      </w:r>
      <w:r>
        <w:rPr>
          <w:rFonts w:hint="eastAsia"/>
        </w:rPr>
        <w:t xml:space="preserve"> </w:t>
      </w:r>
      <w:r w:rsidR="00B27664">
        <w:rPr>
          <w:rFonts w:hint="eastAsia"/>
        </w:rPr>
        <w:t>查询</w:t>
      </w:r>
      <w:r w:rsidR="00B27664">
        <w:t>用户是否</w:t>
      </w:r>
      <w:r w:rsidR="00043569">
        <w:rPr>
          <w:rFonts w:hint="eastAsia"/>
        </w:rPr>
        <w:t>认证</w:t>
      </w:r>
    </w:p>
    <w:p w:rsidR="001F2409" w:rsidRDefault="001F2409" w:rsidP="001F2409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    //</w:t>
      </w:r>
      <w:r>
        <w:rPr>
          <w:rFonts w:hint="eastAsia"/>
        </w:rPr>
        <w:t>请求方式</w:t>
      </w:r>
      <w:r>
        <w:rPr>
          <w:rFonts w:hint="eastAsia"/>
        </w:rPr>
        <w:t xml:space="preserve"> post</w:t>
      </w:r>
    </w:p>
    <w:p w:rsidR="001F2409" w:rsidRDefault="001F2409" w:rsidP="001F2409">
      <w:pPr>
        <w:autoSpaceDE w:val="0"/>
        <w:autoSpaceDN w:val="0"/>
        <w:adjustRightInd w:val="0"/>
        <w:ind w:firstLine="420"/>
        <w:jc w:val="left"/>
      </w:pPr>
      <w:r>
        <w:t xml:space="preserve">    //url 120.25.249.28/Api/Attest/return_attest_status</w:t>
      </w:r>
    </w:p>
    <w:p w:rsidR="001F2409" w:rsidRDefault="001F2409" w:rsidP="001F2409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    //</w:t>
      </w:r>
      <w:r>
        <w:rPr>
          <w:rFonts w:hint="eastAsia"/>
        </w:rPr>
        <w:t>参数列表</w:t>
      </w:r>
    </w:p>
    <w:p w:rsidR="001F2409" w:rsidRDefault="001F2409" w:rsidP="001F2409">
      <w:pPr>
        <w:autoSpaceDE w:val="0"/>
        <w:autoSpaceDN w:val="0"/>
        <w:adjustRightInd w:val="0"/>
        <w:ind w:firstLine="420"/>
        <w:jc w:val="left"/>
      </w:pPr>
      <w:r>
        <w:t xml:space="preserve">    //token</w:t>
      </w:r>
    </w:p>
    <w:p w:rsidR="00705AE5" w:rsidRDefault="001F2409" w:rsidP="001F2409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    //type </w:t>
      </w:r>
      <w:r>
        <w:rPr>
          <w:rFonts w:hint="eastAsia"/>
        </w:rPr>
        <w:t>（可选）传</w:t>
      </w:r>
      <w:r>
        <w:rPr>
          <w:rFonts w:hint="eastAsia"/>
        </w:rPr>
        <w:t>type</w:t>
      </w:r>
      <w:r>
        <w:rPr>
          <w:rFonts w:hint="eastAsia"/>
        </w:rPr>
        <w:t>则返回当前的认证类型</w:t>
      </w:r>
      <w:r>
        <w:rPr>
          <w:rFonts w:hint="eastAsia"/>
        </w:rPr>
        <w:t xml:space="preserve"> </w:t>
      </w:r>
      <w:r>
        <w:rPr>
          <w:rFonts w:hint="eastAsia"/>
        </w:rPr>
        <w:t>用户是否已认证；不传则返回用户的认证状态（无论是哪种）</w:t>
      </w:r>
    </w:p>
    <w:p w:rsidR="00046A59" w:rsidRDefault="00046A59" w:rsidP="001F2409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bookmarkStart w:id="0" w:name="_GoBack"/>
      <w:bookmarkEnd w:id="0"/>
      <w:r w:rsidRPr="00320058">
        <w:rPr>
          <w:rFonts w:ascii="宋体" w:hAnsi="宋体" w:cs="Consolas" w:hint="eastAsia"/>
          <w:color w:val="000000"/>
          <w:kern w:val="0"/>
          <w:sz w:val="24"/>
          <w:szCs w:val="24"/>
        </w:rPr>
        <w:t>返回</w:t>
      </w:r>
      <w:r w:rsidR="00FC0B6F">
        <w:rPr>
          <w:rFonts w:ascii="宋体" w:hAnsi="宋体" w:cs="Consolas"/>
          <w:color w:val="000000"/>
          <w:kern w:val="0"/>
          <w:sz w:val="24"/>
          <w:szCs w:val="24"/>
        </w:rPr>
        <w:t>数据：</w:t>
      </w:r>
    </w:p>
    <w:p w:rsidR="00FC0B6F" w:rsidRPr="00FC0B6F" w:rsidRDefault="00FC0B6F" w:rsidP="00FC0B6F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FC0B6F">
        <w:rPr>
          <w:rFonts w:ascii="宋体" w:hAnsi="宋体" w:cs="Consolas"/>
          <w:color w:val="000000"/>
          <w:kern w:val="0"/>
          <w:sz w:val="24"/>
          <w:szCs w:val="24"/>
        </w:rPr>
        <w:t>{</w:t>
      </w:r>
    </w:p>
    <w:p w:rsidR="00FC0B6F" w:rsidRPr="00FC0B6F" w:rsidRDefault="00FC0B6F" w:rsidP="00FC0B6F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FC0B6F">
        <w:rPr>
          <w:rFonts w:ascii="宋体" w:hAnsi="宋体" w:cs="Consolas"/>
          <w:color w:val="000000"/>
          <w:kern w:val="0"/>
          <w:sz w:val="24"/>
          <w:szCs w:val="24"/>
        </w:rPr>
        <w:t xml:space="preserve">    "result": "0",</w:t>
      </w:r>
    </w:p>
    <w:p w:rsidR="00FC0B6F" w:rsidRPr="00FC0B6F" w:rsidRDefault="00FC0B6F" w:rsidP="00FC0B6F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FC0B6F">
        <w:rPr>
          <w:rFonts w:ascii="宋体" w:hAnsi="宋体" w:cs="Consolas"/>
          <w:color w:val="000000"/>
          <w:kern w:val="0"/>
          <w:sz w:val="24"/>
          <w:szCs w:val="24"/>
        </w:rPr>
        <w:t xml:space="preserve">    "error_code": 0,</w:t>
      </w:r>
    </w:p>
    <w:p w:rsidR="00FC0B6F" w:rsidRPr="00FC0B6F" w:rsidRDefault="00FC0B6F" w:rsidP="00FC0B6F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FC0B6F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"desc": "查询成功！",</w:t>
      </w:r>
    </w:p>
    <w:p w:rsidR="00FC0B6F" w:rsidRPr="00FC0B6F" w:rsidRDefault="00FC0B6F" w:rsidP="00FC0B6F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FC0B6F">
        <w:rPr>
          <w:rFonts w:ascii="宋体" w:hAnsi="宋体" w:cs="Consolas"/>
          <w:color w:val="000000"/>
          <w:kern w:val="0"/>
          <w:sz w:val="24"/>
          <w:szCs w:val="24"/>
        </w:rPr>
        <w:t xml:space="preserve">    "data": 2</w:t>
      </w:r>
    </w:p>
    <w:p w:rsidR="00FC0B6F" w:rsidRDefault="00FC0B6F" w:rsidP="00FC0B6F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FC0B6F">
        <w:rPr>
          <w:rFonts w:ascii="宋体" w:hAnsi="宋体" w:cs="Consolas"/>
          <w:color w:val="000000"/>
          <w:kern w:val="0"/>
          <w:sz w:val="24"/>
          <w:szCs w:val="24"/>
        </w:rPr>
        <w:t>}</w:t>
      </w:r>
    </w:p>
    <w:p w:rsidR="00FC0B6F" w:rsidRDefault="00FC0B6F" w:rsidP="00FC0B6F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</w:p>
    <w:p w:rsidR="00FC0B6F" w:rsidRDefault="00FC0B6F" w:rsidP="00FC0B6F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color w:val="000000"/>
          <w:kern w:val="0"/>
          <w:sz w:val="24"/>
          <w:szCs w:val="24"/>
        </w:rPr>
        <w:t>参数</w:t>
      </w:r>
      <w:r>
        <w:rPr>
          <w:rFonts w:ascii="宋体" w:hAnsi="宋体" w:cs="Consolas"/>
          <w:color w:val="000000"/>
          <w:kern w:val="0"/>
          <w:sz w:val="24"/>
          <w:szCs w:val="24"/>
        </w:rPr>
        <w:t>说明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:</w:t>
      </w:r>
    </w:p>
    <w:p w:rsidR="00FC0B6F" w:rsidRPr="00320058" w:rsidRDefault="00FC0B6F" w:rsidP="00FC0B6F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1 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>未</w:t>
      </w:r>
      <w:r w:rsidR="00E830C7">
        <w:rPr>
          <w:rFonts w:ascii="宋体" w:hAnsi="宋体" w:cs="Consolas" w:hint="eastAsia"/>
          <w:color w:val="000000"/>
          <w:kern w:val="0"/>
          <w:sz w:val="24"/>
          <w:szCs w:val="24"/>
        </w:rPr>
        <w:t>认证</w:t>
      </w:r>
      <w:r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2</w:t>
      </w:r>
      <w:r w:rsidR="00E830C7">
        <w:rPr>
          <w:rFonts w:ascii="宋体" w:hAnsi="宋体" w:cs="Consolas" w:hint="eastAsia"/>
          <w:color w:val="000000"/>
          <w:kern w:val="0"/>
          <w:sz w:val="24"/>
          <w:szCs w:val="24"/>
        </w:rPr>
        <w:t>已认证</w:t>
      </w:r>
    </w:p>
    <w:sectPr w:rsidR="00FC0B6F" w:rsidRPr="00320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844" w:rsidRDefault="00D71844" w:rsidP="0050406B">
      <w:r>
        <w:separator/>
      </w:r>
    </w:p>
  </w:endnote>
  <w:endnote w:type="continuationSeparator" w:id="0">
    <w:p w:rsidR="00D71844" w:rsidRDefault="00D71844" w:rsidP="00504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844" w:rsidRDefault="00D71844" w:rsidP="0050406B">
      <w:r>
        <w:separator/>
      </w:r>
    </w:p>
  </w:footnote>
  <w:footnote w:type="continuationSeparator" w:id="0">
    <w:p w:rsidR="00D71844" w:rsidRDefault="00D71844" w:rsidP="005040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1B"/>
    <w:rsid w:val="000144B7"/>
    <w:rsid w:val="00017EBC"/>
    <w:rsid w:val="00020C21"/>
    <w:rsid w:val="00043569"/>
    <w:rsid w:val="00046A59"/>
    <w:rsid w:val="000622EC"/>
    <w:rsid w:val="000A07EF"/>
    <w:rsid w:val="000B5862"/>
    <w:rsid w:val="001049B4"/>
    <w:rsid w:val="00130C60"/>
    <w:rsid w:val="00146121"/>
    <w:rsid w:val="00174F0F"/>
    <w:rsid w:val="001815F3"/>
    <w:rsid w:val="00192198"/>
    <w:rsid w:val="001B28B9"/>
    <w:rsid w:val="001C1C4F"/>
    <w:rsid w:val="001F2409"/>
    <w:rsid w:val="001F2E0B"/>
    <w:rsid w:val="002C0E1B"/>
    <w:rsid w:val="002C4092"/>
    <w:rsid w:val="002C5CA3"/>
    <w:rsid w:val="002F1D82"/>
    <w:rsid w:val="00302FB2"/>
    <w:rsid w:val="00312E99"/>
    <w:rsid w:val="00320058"/>
    <w:rsid w:val="00390845"/>
    <w:rsid w:val="003B5BB3"/>
    <w:rsid w:val="003C3126"/>
    <w:rsid w:val="003D7D05"/>
    <w:rsid w:val="004545F9"/>
    <w:rsid w:val="00471CF8"/>
    <w:rsid w:val="00473109"/>
    <w:rsid w:val="0048670B"/>
    <w:rsid w:val="0049286B"/>
    <w:rsid w:val="004B71D4"/>
    <w:rsid w:val="004F69B8"/>
    <w:rsid w:val="00502D7D"/>
    <w:rsid w:val="0050406B"/>
    <w:rsid w:val="0050487F"/>
    <w:rsid w:val="005212D1"/>
    <w:rsid w:val="00531F6A"/>
    <w:rsid w:val="0060690A"/>
    <w:rsid w:val="006620DD"/>
    <w:rsid w:val="006A6FAC"/>
    <w:rsid w:val="006F152E"/>
    <w:rsid w:val="00705AE5"/>
    <w:rsid w:val="00725CED"/>
    <w:rsid w:val="00726DC3"/>
    <w:rsid w:val="0075221E"/>
    <w:rsid w:val="00770DD0"/>
    <w:rsid w:val="00775C80"/>
    <w:rsid w:val="007B0575"/>
    <w:rsid w:val="007B14B3"/>
    <w:rsid w:val="007C3E88"/>
    <w:rsid w:val="007D1DC3"/>
    <w:rsid w:val="007E44C2"/>
    <w:rsid w:val="0080356D"/>
    <w:rsid w:val="00806E28"/>
    <w:rsid w:val="008414CE"/>
    <w:rsid w:val="00870F95"/>
    <w:rsid w:val="0087503C"/>
    <w:rsid w:val="008768E2"/>
    <w:rsid w:val="00881CE5"/>
    <w:rsid w:val="0089667F"/>
    <w:rsid w:val="008A28EA"/>
    <w:rsid w:val="008C6FA8"/>
    <w:rsid w:val="008E053C"/>
    <w:rsid w:val="008E1F37"/>
    <w:rsid w:val="008F6A17"/>
    <w:rsid w:val="00931CCF"/>
    <w:rsid w:val="009354BA"/>
    <w:rsid w:val="00947B83"/>
    <w:rsid w:val="00953D6C"/>
    <w:rsid w:val="00955D24"/>
    <w:rsid w:val="009B6835"/>
    <w:rsid w:val="009C1454"/>
    <w:rsid w:val="009C2888"/>
    <w:rsid w:val="009E1277"/>
    <w:rsid w:val="00A050A8"/>
    <w:rsid w:val="00A0690B"/>
    <w:rsid w:val="00AC3EA8"/>
    <w:rsid w:val="00AE4110"/>
    <w:rsid w:val="00AF419A"/>
    <w:rsid w:val="00AF52EB"/>
    <w:rsid w:val="00B27664"/>
    <w:rsid w:val="00B52F47"/>
    <w:rsid w:val="00B5779A"/>
    <w:rsid w:val="00B704B5"/>
    <w:rsid w:val="00BB1FCC"/>
    <w:rsid w:val="00BC240E"/>
    <w:rsid w:val="00BE6A0E"/>
    <w:rsid w:val="00C24D3F"/>
    <w:rsid w:val="00C372DB"/>
    <w:rsid w:val="00C40ECA"/>
    <w:rsid w:val="00C66A23"/>
    <w:rsid w:val="00C831B6"/>
    <w:rsid w:val="00C85B3C"/>
    <w:rsid w:val="00CA29EC"/>
    <w:rsid w:val="00CA7A04"/>
    <w:rsid w:val="00CC6290"/>
    <w:rsid w:val="00CE700E"/>
    <w:rsid w:val="00CF3461"/>
    <w:rsid w:val="00D151F2"/>
    <w:rsid w:val="00D34D62"/>
    <w:rsid w:val="00D71844"/>
    <w:rsid w:val="00D80A81"/>
    <w:rsid w:val="00DB0AC1"/>
    <w:rsid w:val="00DD617B"/>
    <w:rsid w:val="00DE1BF6"/>
    <w:rsid w:val="00E02ECB"/>
    <w:rsid w:val="00E242DE"/>
    <w:rsid w:val="00E256A2"/>
    <w:rsid w:val="00E34FA5"/>
    <w:rsid w:val="00E437FA"/>
    <w:rsid w:val="00E45EE2"/>
    <w:rsid w:val="00E5734B"/>
    <w:rsid w:val="00E741CA"/>
    <w:rsid w:val="00E830C7"/>
    <w:rsid w:val="00EC0370"/>
    <w:rsid w:val="00EF70CC"/>
    <w:rsid w:val="00F04CC6"/>
    <w:rsid w:val="00F449C3"/>
    <w:rsid w:val="00F84092"/>
    <w:rsid w:val="00FC0B6F"/>
    <w:rsid w:val="00FD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F05C67-0BDE-4805-BCB2-1B45A664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C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CA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04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0406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4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0406B"/>
    <w:rPr>
      <w:sz w:val="18"/>
      <w:szCs w:val="18"/>
    </w:rPr>
  </w:style>
  <w:style w:type="table" w:styleId="a6">
    <w:name w:val="Table Grid"/>
    <w:basedOn w:val="a1"/>
    <w:uiPriority w:val="39"/>
    <w:rsid w:val="007522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AF52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p\Documents\&#33258;&#23450;&#20041;%20Office%20&#27169;&#26495;\&#25509;&#2147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接口文档模板.dotx</Template>
  <TotalTime>724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ogulas</dc:creator>
  <cp:keywords/>
  <dc:description/>
  <cp:lastModifiedBy>微软用户</cp:lastModifiedBy>
  <cp:revision>118</cp:revision>
  <dcterms:created xsi:type="dcterms:W3CDTF">2016-05-24T12:25:00Z</dcterms:created>
  <dcterms:modified xsi:type="dcterms:W3CDTF">2016-09-27T08:36:00Z</dcterms:modified>
</cp:coreProperties>
</file>