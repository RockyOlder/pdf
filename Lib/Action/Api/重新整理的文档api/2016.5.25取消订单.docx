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A3" w:rsidRDefault="002C5CA3" w:rsidP="002C5CA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2C5CA3" w:rsidRDefault="002C5CA3" w:rsidP="002C5CA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2C5CA3" w:rsidRDefault="002C5CA3" w:rsidP="002C5CA3"/>
    <w:p w:rsidR="002C5CA3" w:rsidRDefault="002C5CA3" w:rsidP="002C5CA3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A14E53">
        <w:rPr>
          <w:rFonts w:hint="eastAsia"/>
        </w:rPr>
        <w:t>取消订单</w:t>
      </w:r>
    </w:p>
    <w:p w:rsidR="002C5CA3" w:rsidRDefault="002C5CA3" w:rsidP="002C5CA3">
      <w:r>
        <w:tab/>
        <w:t xml:space="preserve">url :   </w:t>
      </w:r>
      <w:r w:rsidR="00A47C3C">
        <w:t>{url}?action=orderCansel&amp;token=token</w:t>
      </w:r>
    </w:p>
    <w:p w:rsidR="002C5CA3" w:rsidRPr="007E62E4" w:rsidRDefault="002C5CA3" w:rsidP="002C5CA3">
      <w:pPr>
        <w:pStyle w:val="a3"/>
        <w:ind w:left="420" w:firstLineChars="0" w:firstLine="0"/>
        <w:rPr>
          <w:b/>
        </w:rPr>
      </w:pPr>
      <w:r w:rsidRPr="007E62E4">
        <w:rPr>
          <w:rFonts w:hint="eastAsia"/>
          <w:b/>
        </w:rPr>
        <w:t>请求方式：</w:t>
      </w:r>
      <w:r w:rsidR="00A14E53">
        <w:rPr>
          <w:b/>
        </w:rPr>
        <w:t>post</w:t>
      </w:r>
    </w:p>
    <w:p w:rsidR="002C5CA3" w:rsidRDefault="002C5CA3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请求参数：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</w:t>
      </w:r>
    </w:p>
    <w:p w:rsidR="00A14E53" w:rsidRPr="007E62E4" w:rsidRDefault="00A14E53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Action: orderCansel</w:t>
      </w:r>
      <w:r w:rsidR="00A47C3C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(固定)</w:t>
      </w:r>
    </w:p>
    <w:p w:rsidR="002C5CA3" w:rsidRDefault="002C5CA3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>T</w:t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oken: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ab/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凭证</w:t>
      </w:r>
    </w:p>
    <w:p w:rsidR="00C4152A" w:rsidRDefault="00C4152A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POST 内容：</w:t>
      </w:r>
    </w:p>
    <w:p w:rsidR="00720BDC" w:rsidRDefault="00720BDC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O</w:t>
      </w: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rder_</w:t>
      </w:r>
      <w:r>
        <w:rPr>
          <w:rFonts w:ascii="宋体" w:hAnsi="宋体" w:cs="Consolas"/>
          <w:b/>
          <w:color w:val="000000"/>
          <w:kern w:val="0"/>
          <w:sz w:val="24"/>
          <w:szCs w:val="24"/>
        </w:rPr>
        <w:t>id：</w:t>
      </w:r>
      <w:r w:rsidRPr="00720BDC">
        <w:rPr>
          <w:rFonts w:ascii="宋体" w:hAnsi="宋体" w:cs="Consolas"/>
          <w:b/>
          <w:color w:val="000000"/>
          <w:kern w:val="0"/>
          <w:sz w:val="24"/>
          <w:szCs w:val="24"/>
        </w:rPr>
        <w:t>[{</w:t>
      </w:r>
      <w:r>
        <w:rPr>
          <w:rFonts w:ascii="宋体" w:hAnsi="宋体" w:cs="Consolas"/>
          <w:b/>
          <w:color w:val="000000"/>
          <w:kern w:val="0"/>
          <w:sz w:val="24"/>
          <w:szCs w:val="24"/>
        </w:rPr>
        <w:t>“订单</w:t>
      </w: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ID1</w:t>
      </w:r>
      <w:r>
        <w:rPr>
          <w:rFonts w:ascii="宋体" w:hAnsi="宋体" w:cs="Consolas"/>
          <w:b/>
          <w:color w:val="000000"/>
          <w:kern w:val="0"/>
          <w:sz w:val="24"/>
          <w:szCs w:val="24"/>
        </w:rPr>
        <w:t>”</w:t>
      </w:r>
      <w:r w:rsidRPr="00720BDC">
        <w:rPr>
          <w:rFonts w:ascii="宋体" w:hAnsi="宋体" w:cs="Consolas"/>
          <w:b/>
          <w:color w:val="000000"/>
          <w:kern w:val="0"/>
          <w:sz w:val="24"/>
          <w:szCs w:val="24"/>
        </w:rPr>
        <w:t>},{</w:t>
      </w:r>
      <w:r>
        <w:rPr>
          <w:rFonts w:ascii="宋体" w:hAnsi="宋体" w:cs="Consolas"/>
          <w:b/>
          <w:color w:val="000000"/>
          <w:kern w:val="0"/>
          <w:sz w:val="24"/>
          <w:szCs w:val="24"/>
        </w:rPr>
        <w:t>“</w:t>
      </w:r>
      <w:r>
        <w:rPr>
          <w:rFonts w:ascii="宋体" w:hAnsi="宋体" w:cs="Consolas"/>
          <w:b/>
          <w:color w:val="000000"/>
          <w:kern w:val="0"/>
          <w:sz w:val="24"/>
          <w:szCs w:val="24"/>
        </w:rPr>
        <w:t>订单</w:t>
      </w: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ID2</w:t>
      </w:r>
      <w:r>
        <w:rPr>
          <w:rFonts w:ascii="宋体" w:hAnsi="宋体" w:cs="Consolas"/>
          <w:b/>
          <w:color w:val="000000"/>
          <w:kern w:val="0"/>
          <w:sz w:val="24"/>
          <w:szCs w:val="24"/>
        </w:rPr>
        <w:t>”</w:t>
      </w:r>
      <w:r w:rsidRPr="00720BDC">
        <w:rPr>
          <w:rFonts w:ascii="宋体" w:hAnsi="宋体" w:cs="Consolas"/>
          <w:b/>
          <w:color w:val="000000"/>
          <w:kern w:val="0"/>
          <w:sz w:val="24"/>
          <w:szCs w:val="24"/>
        </w:rPr>
        <w:t>}]</w:t>
      </w:r>
    </w:p>
    <w:p w:rsidR="00651C66" w:rsidRDefault="00651C66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</w:p>
    <w:p w:rsidR="00651C66" w:rsidRDefault="00651C66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返回数据</w:t>
      </w:r>
    </w:p>
    <w:p w:rsidR="00651C66" w:rsidRPr="007E62E4" w:rsidRDefault="00651C66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{“result”:”0”,”desc”:””,data:</w:t>
      </w:r>
      <w:r w:rsidR="00A07728">
        <w:rPr>
          <w:rFonts w:ascii="宋体" w:hAnsi="宋体" w:cs="Consolas"/>
          <w:b/>
          <w:color w:val="000000"/>
          <w:kern w:val="0"/>
          <w:sz w:val="24"/>
          <w:szCs w:val="24"/>
        </w:rPr>
        <w:t>””</w:t>
      </w:r>
      <w:bookmarkStart w:id="0" w:name="_GoBack"/>
      <w:bookmarkEnd w:id="0"/>
      <w:r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}</w:t>
      </w:r>
    </w:p>
    <w:p w:rsidR="00473109" w:rsidRDefault="00473109"/>
    <w:sectPr w:rsidR="00473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53"/>
    <w:rsid w:val="002C5CA3"/>
    <w:rsid w:val="00473109"/>
    <w:rsid w:val="00651C66"/>
    <w:rsid w:val="00720BDC"/>
    <w:rsid w:val="00A07728"/>
    <w:rsid w:val="00A14E53"/>
    <w:rsid w:val="00A47C3C"/>
    <w:rsid w:val="00BD6ABC"/>
    <w:rsid w:val="00C4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62E6B-CE0A-4253-8E6F-908AD7FC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\Documents\&#33258;&#23450;&#20041;%20Office%20&#27169;&#26495;\&#25509;&#2147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接口文档模板.dotx</Template>
  <TotalTime>13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tk ogulas</cp:lastModifiedBy>
  <cp:revision>8</cp:revision>
  <dcterms:created xsi:type="dcterms:W3CDTF">2016-05-25T07:19:00Z</dcterms:created>
  <dcterms:modified xsi:type="dcterms:W3CDTF">2016-05-25T07:32:00Z</dcterms:modified>
</cp:coreProperties>
</file>