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88" w:rsidRDefault="009C2888" w:rsidP="002C5CA3"/>
    <w:p w:rsidR="002C5CA3" w:rsidRDefault="002C5CA3" w:rsidP="002C5CA3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2C5CA3" w:rsidRDefault="002C5CA3" w:rsidP="002C5CA3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r>
        <w:rPr>
          <w:rFonts w:hint="eastAsia"/>
        </w:rPr>
        <w:t>JSONObject</w:t>
      </w:r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2C5CA3" w:rsidRDefault="002C5CA3" w:rsidP="002C5CA3"/>
    <w:p w:rsidR="002C0E1B" w:rsidRDefault="002C5CA3" w:rsidP="002C5CA3">
      <w:r>
        <w:rPr>
          <w:rFonts w:hint="eastAsia"/>
          <w:highlight w:val="lightGray"/>
        </w:rPr>
        <w:t>一</w:t>
      </w:r>
      <w:r>
        <w:t xml:space="preserve"> </w:t>
      </w:r>
      <w:r>
        <w:rPr>
          <w:rFonts w:hint="eastAsia"/>
        </w:rPr>
        <w:t xml:space="preserve"> </w:t>
      </w:r>
      <w:r w:rsidR="000622EC" w:rsidRPr="000622EC">
        <w:rPr>
          <w:rFonts w:hint="eastAsia"/>
        </w:rPr>
        <w:t>app</w:t>
      </w:r>
      <w:r w:rsidR="000622EC" w:rsidRPr="000622EC">
        <w:rPr>
          <w:rFonts w:hint="eastAsia"/>
        </w:rPr>
        <w:t>不保存照片，返回时删除一条记录</w:t>
      </w:r>
      <w:r w:rsidR="000622EC" w:rsidRPr="000622EC">
        <w:rPr>
          <w:rFonts w:hint="eastAsia"/>
        </w:rPr>
        <w:t>id</w:t>
      </w:r>
    </w:p>
    <w:p w:rsidR="000622EC" w:rsidRDefault="007C3E88" w:rsidP="007C3E88">
      <w:pPr>
        <w:ind w:firstLine="420"/>
      </w:pPr>
      <w:r>
        <w:t>url:</w:t>
      </w:r>
      <w:r w:rsidR="000622EC" w:rsidRPr="000622EC">
        <w:t xml:space="preserve"> 120.25.249.28/Api/Attest/delTempGraph</w:t>
      </w:r>
    </w:p>
    <w:p w:rsidR="002C5CA3" w:rsidRPr="00320058" w:rsidRDefault="002C5CA3" w:rsidP="007C3E88">
      <w:pPr>
        <w:ind w:firstLine="420"/>
      </w:pPr>
      <w:r w:rsidRPr="00320058">
        <w:rPr>
          <w:rFonts w:hint="eastAsia"/>
        </w:rPr>
        <w:t>请求方式：</w:t>
      </w:r>
      <w:r w:rsidRPr="00320058">
        <w:t xml:space="preserve"> </w:t>
      </w:r>
      <w:r w:rsidR="000622EC" w:rsidRPr="00320058">
        <w:t>post</w:t>
      </w:r>
    </w:p>
    <w:p w:rsidR="002C5CA3" w:rsidRPr="00320058" w:rsidRDefault="002C5CA3" w:rsidP="002C5CA3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320058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  <w:r w:rsidRPr="00320058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2C5CA3" w:rsidRPr="00320058" w:rsidRDefault="000622EC" w:rsidP="002C5CA3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320058">
        <w:rPr>
          <w:rFonts w:ascii="宋体" w:hAnsi="宋体" w:cs="Consolas"/>
          <w:color w:val="000000"/>
          <w:kern w:val="0"/>
          <w:sz w:val="24"/>
          <w:szCs w:val="24"/>
        </w:rPr>
        <w:t>t</w:t>
      </w:r>
      <w:r w:rsidR="002C5CA3" w:rsidRPr="00320058">
        <w:rPr>
          <w:rFonts w:ascii="宋体" w:hAnsi="宋体" w:cs="Consolas" w:hint="eastAsia"/>
          <w:color w:val="000000"/>
          <w:kern w:val="0"/>
          <w:sz w:val="24"/>
          <w:szCs w:val="24"/>
        </w:rPr>
        <w:t>oken:</w:t>
      </w:r>
      <w:r w:rsidR="002C5CA3" w:rsidRPr="00320058">
        <w:rPr>
          <w:rFonts w:ascii="宋体" w:hAnsi="宋体" w:cs="Consolas"/>
          <w:color w:val="000000"/>
          <w:kern w:val="0"/>
          <w:sz w:val="24"/>
          <w:szCs w:val="24"/>
        </w:rPr>
        <w:tab/>
      </w:r>
      <w:r w:rsidR="002C5CA3" w:rsidRPr="00320058">
        <w:rPr>
          <w:rFonts w:ascii="宋体" w:hAnsi="宋体" w:cs="Consolas" w:hint="eastAsia"/>
          <w:color w:val="000000"/>
          <w:kern w:val="0"/>
          <w:sz w:val="24"/>
          <w:szCs w:val="24"/>
        </w:rPr>
        <w:t>凭证</w:t>
      </w:r>
      <w:r w:rsidR="009B6835" w:rsidRPr="00320058">
        <w:rPr>
          <w:rFonts w:ascii="宋体" w:hAnsi="宋体" w:cs="Consolas" w:hint="eastAsia"/>
          <w:color w:val="000000"/>
          <w:kern w:val="0"/>
          <w:sz w:val="24"/>
          <w:szCs w:val="24"/>
        </w:rPr>
        <w:t>（必须</w:t>
      </w:r>
      <w:r w:rsidR="009B6835" w:rsidRPr="00320058">
        <w:rPr>
          <w:rFonts w:ascii="宋体" w:hAnsi="宋体" w:cs="Consolas"/>
          <w:color w:val="000000"/>
          <w:kern w:val="0"/>
          <w:sz w:val="24"/>
          <w:szCs w:val="24"/>
        </w:rPr>
        <w:t>）</w:t>
      </w:r>
    </w:p>
    <w:p w:rsidR="000622EC" w:rsidRPr="00320058" w:rsidRDefault="000622EC" w:rsidP="00881CE5">
      <w:pPr>
        <w:autoSpaceDE w:val="0"/>
        <w:autoSpaceDN w:val="0"/>
        <w:adjustRightInd w:val="0"/>
        <w:ind w:left="420"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320058">
        <w:rPr>
          <w:rFonts w:ascii="宋体" w:hAnsi="宋体" w:cs="Consolas"/>
          <w:color w:val="000000"/>
          <w:kern w:val="0"/>
          <w:sz w:val="24"/>
          <w:szCs w:val="24"/>
        </w:rPr>
        <w:t>t</w:t>
      </w:r>
      <w:r w:rsidRPr="00320058">
        <w:rPr>
          <w:rFonts w:ascii="宋体" w:hAnsi="宋体" w:cs="Consolas" w:hint="eastAsia"/>
          <w:color w:val="000000"/>
          <w:kern w:val="0"/>
          <w:sz w:val="24"/>
          <w:szCs w:val="24"/>
        </w:rPr>
        <w:t>ype</w:t>
      </w:r>
      <w:r w:rsidR="00881CE5" w:rsidRPr="00320058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 w:rsidR="00881CE5" w:rsidRPr="00320058">
        <w:rPr>
          <w:rFonts w:ascii="宋体" w:hAnsi="宋体" w:cs="Consolas" w:hint="eastAsia"/>
          <w:color w:val="000000"/>
          <w:kern w:val="0"/>
          <w:sz w:val="24"/>
          <w:szCs w:val="24"/>
        </w:rPr>
        <w:t>认证类型 1电商平台卖家 2线下个体店铺  3个人微商 4. 微商平台  5. 自营B2C平台  6分销平台  7商超百货消 8贸易公司 9.待定</w:t>
      </w:r>
    </w:p>
    <w:p w:rsidR="00174F0F" w:rsidRPr="00320058" w:rsidRDefault="00174F0F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</w:p>
    <w:p w:rsidR="00046A59" w:rsidRPr="00320058" w:rsidRDefault="00046A59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320058">
        <w:rPr>
          <w:rFonts w:ascii="宋体" w:hAnsi="宋体" w:cs="Consolas" w:hint="eastAsia"/>
          <w:color w:val="000000"/>
          <w:kern w:val="0"/>
          <w:sz w:val="24"/>
          <w:szCs w:val="24"/>
        </w:rPr>
        <w:t>返回</w:t>
      </w:r>
      <w:r w:rsidRPr="00320058">
        <w:rPr>
          <w:rFonts w:ascii="宋体" w:hAnsi="宋体" w:cs="Consolas"/>
          <w:color w:val="000000"/>
          <w:kern w:val="0"/>
          <w:sz w:val="24"/>
          <w:szCs w:val="24"/>
        </w:rPr>
        <w:t>数据：无</w:t>
      </w:r>
      <w:bookmarkStart w:id="0" w:name="_GoBack"/>
      <w:bookmarkEnd w:id="0"/>
    </w:p>
    <w:sectPr w:rsidR="00046A59" w:rsidRPr="00320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03C" w:rsidRDefault="0087503C" w:rsidP="0050406B">
      <w:r>
        <w:separator/>
      </w:r>
    </w:p>
  </w:endnote>
  <w:endnote w:type="continuationSeparator" w:id="0">
    <w:p w:rsidR="0087503C" w:rsidRDefault="0087503C" w:rsidP="00504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03C" w:rsidRDefault="0087503C" w:rsidP="0050406B">
      <w:r>
        <w:separator/>
      </w:r>
    </w:p>
  </w:footnote>
  <w:footnote w:type="continuationSeparator" w:id="0">
    <w:p w:rsidR="0087503C" w:rsidRDefault="0087503C" w:rsidP="005040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1B"/>
    <w:rsid w:val="000144B7"/>
    <w:rsid w:val="00017EBC"/>
    <w:rsid w:val="00020C21"/>
    <w:rsid w:val="00046A59"/>
    <w:rsid w:val="000622EC"/>
    <w:rsid w:val="000A07EF"/>
    <w:rsid w:val="00130C60"/>
    <w:rsid w:val="00146121"/>
    <w:rsid w:val="00174F0F"/>
    <w:rsid w:val="001815F3"/>
    <w:rsid w:val="00192198"/>
    <w:rsid w:val="001B28B9"/>
    <w:rsid w:val="001C1C4F"/>
    <w:rsid w:val="002C0E1B"/>
    <w:rsid w:val="002C4092"/>
    <w:rsid w:val="002C5CA3"/>
    <w:rsid w:val="002F1D82"/>
    <w:rsid w:val="00302FB2"/>
    <w:rsid w:val="00320058"/>
    <w:rsid w:val="00390845"/>
    <w:rsid w:val="003B5BB3"/>
    <w:rsid w:val="003C3126"/>
    <w:rsid w:val="003D7D05"/>
    <w:rsid w:val="004545F9"/>
    <w:rsid w:val="00471CF8"/>
    <w:rsid w:val="00473109"/>
    <w:rsid w:val="0048670B"/>
    <w:rsid w:val="0049286B"/>
    <w:rsid w:val="004B71D4"/>
    <w:rsid w:val="004F69B8"/>
    <w:rsid w:val="00502D7D"/>
    <w:rsid w:val="0050406B"/>
    <w:rsid w:val="0050487F"/>
    <w:rsid w:val="005212D1"/>
    <w:rsid w:val="00531F6A"/>
    <w:rsid w:val="0060690A"/>
    <w:rsid w:val="006620DD"/>
    <w:rsid w:val="006A6FAC"/>
    <w:rsid w:val="006F152E"/>
    <w:rsid w:val="00726DC3"/>
    <w:rsid w:val="0075221E"/>
    <w:rsid w:val="00770DD0"/>
    <w:rsid w:val="00775C80"/>
    <w:rsid w:val="007B0575"/>
    <w:rsid w:val="007B14B3"/>
    <w:rsid w:val="007C3E88"/>
    <w:rsid w:val="007D1DC3"/>
    <w:rsid w:val="007E44C2"/>
    <w:rsid w:val="0080356D"/>
    <w:rsid w:val="00806E28"/>
    <w:rsid w:val="008414CE"/>
    <w:rsid w:val="0087503C"/>
    <w:rsid w:val="008768E2"/>
    <w:rsid w:val="00881CE5"/>
    <w:rsid w:val="0089667F"/>
    <w:rsid w:val="008A28EA"/>
    <w:rsid w:val="008C6FA8"/>
    <w:rsid w:val="008E053C"/>
    <w:rsid w:val="008E1F37"/>
    <w:rsid w:val="008F6A17"/>
    <w:rsid w:val="00931CCF"/>
    <w:rsid w:val="009354BA"/>
    <w:rsid w:val="00947B83"/>
    <w:rsid w:val="00953D6C"/>
    <w:rsid w:val="00955D24"/>
    <w:rsid w:val="009B6835"/>
    <w:rsid w:val="009C1454"/>
    <w:rsid w:val="009C2888"/>
    <w:rsid w:val="00A050A8"/>
    <w:rsid w:val="00A0690B"/>
    <w:rsid w:val="00AC3EA8"/>
    <w:rsid w:val="00AE4110"/>
    <w:rsid w:val="00AF419A"/>
    <w:rsid w:val="00AF52EB"/>
    <w:rsid w:val="00B52F47"/>
    <w:rsid w:val="00B5779A"/>
    <w:rsid w:val="00B704B5"/>
    <w:rsid w:val="00BB1FCC"/>
    <w:rsid w:val="00BC240E"/>
    <w:rsid w:val="00BE6A0E"/>
    <w:rsid w:val="00C24D3F"/>
    <w:rsid w:val="00C372DB"/>
    <w:rsid w:val="00C40ECA"/>
    <w:rsid w:val="00C66A23"/>
    <w:rsid w:val="00C831B6"/>
    <w:rsid w:val="00C85B3C"/>
    <w:rsid w:val="00CA29EC"/>
    <w:rsid w:val="00CA7A04"/>
    <w:rsid w:val="00CC6290"/>
    <w:rsid w:val="00CE700E"/>
    <w:rsid w:val="00CF3461"/>
    <w:rsid w:val="00D151F2"/>
    <w:rsid w:val="00D34D62"/>
    <w:rsid w:val="00D80A81"/>
    <w:rsid w:val="00DB0AC1"/>
    <w:rsid w:val="00DD617B"/>
    <w:rsid w:val="00DE1BF6"/>
    <w:rsid w:val="00E02ECB"/>
    <w:rsid w:val="00E242DE"/>
    <w:rsid w:val="00E256A2"/>
    <w:rsid w:val="00E34FA5"/>
    <w:rsid w:val="00E437FA"/>
    <w:rsid w:val="00E45EE2"/>
    <w:rsid w:val="00E5734B"/>
    <w:rsid w:val="00E741CA"/>
    <w:rsid w:val="00EC0370"/>
    <w:rsid w:val="00EF70CC"/>
    <w:rsid w:val="00F04CC6"/>
    <w:rsid w:val="00F449C3"/>
    <w:rsid w:val="00F84092"/>
    <w:rsid w:val="00FD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F05C67-0BDE-4805-BCB2-1B45A664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C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CA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04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40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4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406B"/>
    <w:rPr>
      <w:sz w:val="18"/>
      <w:szCs w:val="18"/>
    </w:rPr>
  </w:style>
  <w:style w:type="table" w:styleId="a6">
    <w:name w:val="Table Grid"/>
    <w:basedOn w:val="a1"/>
    <w:uiPriority w:val="39"/>
    <w:rsid w:val="00752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F52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p\Documents\&#33258;&#23450;&#20041;%20Office%20&#27169;&#26495;\&#25509;&#2147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接口文档模板.dotx</Template>
  <TotalTime>720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微软用户</cp:lastModifiedBy>
  <cp:revision>108</cp:revision>
  <dcterms:created xsi:type="dcterms:W3CDTF">2016-05-24T12:25:00Z</dcterms:created>
  <dcterms:modified xsi:type="dcterms:W3CDTF">2016-09-24T05:52:00Z</dcterms:modified>
</cp:coreProperties>
</file>