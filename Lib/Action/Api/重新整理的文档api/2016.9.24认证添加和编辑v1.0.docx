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88" w:rsidRDefault="009C2888" w:rsidP="002C5CA3"/>
    <w:p w:rsidR="002C5CA3" w:rsidRDefault="002C5CA3" w:rsidP="002C5CA3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2C5CA3" w:rsidRDefault="002C5CA3" w:rsidP="002C5CA3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值类型</w:t>
            </w:r>
            <w:proofErr w:type="gramEnd"/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  <w:proofErr w:type="gramEnd"/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proofErr w:type="spellStart"/>
            <w:r w:rsidRPr="00E874D5">
              <w:rPr>
                <w:rFonts w:hint="eastAsia"/>
                <w:sz w:val="18"/>
                <w:szCs w:val="18"/>
              </w:rPr>
              <w:t>Json</w:t>
            </w:r>
            <w:proofErr w:type="spellEnd"/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2C5CA3" w:rsidRDefault="002C5CA3" w:rsidP="002C5CA3"/>
    <w:p w:rsidR="002C0E1B" w:rsidRDefault="002C5CA3" w:rsidP="002C5CA3">
      <w:proofErr w:type="gramStart"/>
      <w:r>
        <w:rPr>
          <w:rFonts w:hint="eastAsia"/>
          <w:highlight w:val="lightGray"/>
        </w:rPr>
        <w:t>一</w:t>
      </w:r>
      <w:proofErr w:type="gramEnd"/>
      <w:r>
        <w:t xml:space="preserve"> </w:t>
      </w:r>
      <w:r>
        <w:rPr>
          <w:rFonts w:hint="eastAsia"/>
        </w:rPr>
        <w:t xml:space="preserve"> </w:t>
      </w:r>
      <w:r w:rsidR="00E65325">
        <w:rPr>
          <w:rFonts w:hint="eastAsia"/>
        </w:rPr>
        <w:t>添加</w:t>
      </w:r>
      <w:r w:rsidR="00E65325">
        <w:t>或编辑认证</w:t>
      </w:r>
    </w:p>
    <w:p w:rsidR="00186716" w:rsidRPr="00186716" w:rsidRDefault="00186716" w:rsidP="00186716">
      <w:pPr>
        <w:rPr>
          <w:rFonts w:hint="eastAsia"/>
          <w:b/>
        </w:rPr>
      </w:pPr>
      <w:r>
        <w:rPr>
          <w:rFonts w:hint="eastAsia"/>
        </w:rPr>
        <w:t>//</w:t>
      </w:r>
      <w:r w:rsidRPr="00186716">
        <w:rPr>
          <w:rFonts w:hint="eastAsia"/>
          <w:b/>
        </w:rPr>
        <w:t>1</w:t>
      </w:r>
      <w:r w:rsidRPr="00186716">
        <w:rPr>
          <w:rFonts w:hint="eastAsia"/>
          <w:b/>
        </w:rPr>
        <w:t>电商平台卖家</w:t>
      </w:r>
      <w:r w:rsidRPr="00186716">
        <w:rPr>
          <w:rFonts w:hint="eastAsia"/>
          <w:b/>
        </w:rPr>
        <w:t xml:space="preserve"> 2</w:t>
      </w:r>
      <w:r w:rsidRPr="00186716">
        <w:rPr>
          <w:rFonts w:hint="eastAsia"/>
          <w:b/>
        </w:rPr>
        <w:t>线下个体店铺</w:t>
      </w:r>
      <w:r w:rsidRPr="00186716">
        <w:rPr>
          <w:rFonts w:hint="eastAsia"/>
          <w:b/>
        </w:rPr>
        <w:t xml:space="preserve">  3</w:t>
      </w:r>
      <w:proofErr w:type="gramStart"/>
      <w:r w:rsidRPr="00186716">
        <w:rPr>
          <w:rFonts w:hint="eastAsia"/>
          <w:b/>
        </w:rPr>
        <w:t>个人微商</w:t>
      </w:r>
      <w:proofErr w:type="gramEnd"/>
      <w:r w:rsidRPr="00186716">
        <w:rPr>
          <w:rFonts w:hint="eastAsia"/>
          <w:b/>
        </w:rPr>
        <w:t xml:space="preserve"> 4. </w:t>
      </w:r>
      <w:proofErr w:type="gramStart"/>
      <w:r w:rsidRPr="00186716">
        <w:rPr>
          <w:rFonts w:hint="eastAsia"/>
          <w:b/>
        </w:rPr>
        <w:t>微商平台</w:t>
      </w:r>
      <w:proofErr w:type="gramEnd"/>
      <w:r w:rsidRPr="00186716">
        <w:rPr>
          <w:rFonts w:hint="eastAsia"/>
          <w:b/>
        </w:rPr>
        <w:t xml:space="preserve">  5. </w:t>
      </w:r>
      <w:r w:rsidRPr="00186716">
        <w:rPr>
          <w:rFonts w:hint="eastAsia"/>
          <w:b/>
        </w:rPr>
        <w:t>自营</w:t>
      </w:r>
      <w:r w:rsidRPr="00186716">
        <w:rPr>
          <w:rFonts w:hint="eastAsia"/>
          <w:b/>
        </w:rPr>
        <w:t>B2C</w:t>
      </w:r>
      <w:r w:rsidRPr="00186716">
        <w:rPr>
          <w:rFonts w:hint="eastAsia"/>
          <w:b/>
        </w:rPr>
        <w:t>平台</w:t>
      </w:r>
      <w:r w:rsidRPr="00186716">
        <w:rPr>
          <w:rFonts w:hint="eastAsia"/>
          <w:b/>
        </w:rPr>
        <w:t xml:space="preserve">  6</w:t>
      </w:r>
      <w:r w:rsidRPr="00186716">
        <w:rPr>
          <w:rFonts w:hint="eastAsia"/>
          <w:b/>
        </w:rPr>
        <w:t>分销平台</w:t>
      </w:r>
      <w:r w:rsidRPr="00186716">
        <w:rPr>
          <w:rFonts w:hint="eastAsia"/>
          <w:b/>
        </w:rPr>
        <w:t xml:space="preserve">  7</w:t>
      </w:r>
      <w:r w:rsidRPr="00186716">
        <w:rPr>
          <w:rFonts w:hint="eastAsia"/>
          <w:b/>
        </w:rPr>
        <w:t>商超百货消</w:t>
      </w:r>
      <w:r w:rsidRPr="00186716">
        <w:rPr>
          <w:rFonts w:hint="eastAsia"/>
          <w:b/>
        </w:rPr>
        <w:t xml:space="preserve"> 8</w:t>
      </w:r>
      <w:r w:rsidRPr="00186716">
        <w:rPr>
          <w:rFonts w:hint="eastAsia"/>
          <w:b/>
        </w:rPr>
        <w:t>贸易公司</w:t>
      </w:r>
      <w:r w:rsidRPr="00186716">
        <w:rPr>
          <w:rFonts w:hint="eastAsia"/>
          <w:b/>
        </w:rPr>
        <w:t xml:space="preserve"> 9.</w:t>
      </w:r>
      <w:r w:rsidRPr="00186716">
        <w:rPr>
          <w:rFonts w:hint="eastAsia"/>
          <w:b/>
        </w:rPr>
        <w:t>待定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>备注：被注释掉的参数不用传</w:t>
      </w:r>
    </w:p>
    <w:p w:rsidR="00186716" w:rsidRPr="00186716" w:rsidRDefault="00186716" w:rsidP="00186716">
      <w:pPr>
        <w:rPr>
          <w:b/>
        </w:rPr>
      </w:pPr>
      <w:r w:rsidRPr="00186716">
        <w:rPr>
          <w:b/>
        </w:rPr>
        <w:t>url:120.25.249.28/Api/Attest/saveAttestText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>请求方式</w:t>
      </w:r>
      <w:r>
        <w:rPr>
          <w:rFonts w:hint="eastAsia"/>
        </w:rPr>
        <w:t>post</w:t>
      </w:r>
    </w:p>
    <w:p w:rsidR="00186716" w:rsidRDefault="00186716" w:rsidP="00186716"/>
    <w:p w:rsidR="00186716" w:rsidRDefault="00186716" w:rsidP="00186716">
      <w:pPr>
        <w:rPr>
          <w:rFonts w:hint="eastAsia"/>
        </w:rPr>
      </w:pPr>
      <w:r>
        <w:rPr>
          <w:rFonts w:hint="eastAsia"/>
        </w:rPr>
        <w:t>电商平台卖家表：</w:t>
      </w:r>
      <w:r>
        <w:rPr>
          <w:rFonts w:hint="eastAsia"/>
        </w:rPr>
        <w:t xml:space="preserve">type=1 </w:t>
      </w:r>
      <w:r>
        <w:rPr>
          <w:rFonts w:hint="eastAsia"/>
        </w:rPr>
        <w:t>需要传的字段</w:t>
      </w:r>
    </w:p>
    <w:p w:rsidR="00186716" w:rsidRDefault="00186716" w:rsidP="00186716"/>
    <w:p w:rsidR="00186716" w:rsidRDefault="00186716" w:rsidP="00186716">
      <w:r>
        <w:tab/>
        <w:t xml:space="preserve">    </w:t>
      </w:r>
      <w:r>
        <w:tab/>
      </w:r>
      <w:proofErr w:type="gramStart"/>
      <w:r>
        <w:t>token</w:t>
      </w:r>
      <w:proofErr w:type="gramEnd"/>
      <w:r>
        <w:tab/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run_body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经营主体（</w:t>
      </w:r>
      <w:r>
        <w:rPr>
          <w:rFonts w:hint="eastAsia"/>
        </w:rPr>
        <w:t>1</w:t>
      </w:r>
      <w:r>
        <w:rPr>
          <w:rFonts w:hint="eastAsia"/>
        </w:rPr>
        <w:t>，个人</w:t>
      </w:r>
      <w:r>
        <w:rPr>
          <w:rFonts w:hint="eastAsia"/>
        </w:rPr>
        <w:t xml:space="preserve"> 2</w:t>
      </w:r>
      <w:r>
        <w:rPr>
          <w:rFonts w:hint="eastAsia"/>
        </w:rPr>
        <w:t>，企业）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sale_table_id</w:t>
      </w:r>
      <w:proofErr w:type="spellEnd"/>
      <w:r>
        <w:rPr>
          <w:rFonts w:hint="eastAsia"/>
        </w:rPr>
        <w:t>//</w:t>
      </w:r>
      <w:r>
        <w:rPr>
          <w:rFonts w:hint="eastAsia"/>
        </w:rPr>
        <w:t>销售平台</w:t>
      </w:r>
      <w:r>
        <w:rPr>
          <w:rFonts w:hint="eastAsia"/>
        </w:rPr>
        <w:t>id</w:t>
      </w:r>
      <w:r>
        <w:rPr>
          <w:rFonts w:hint="eastAsia"/>
        </w:rPr>
        <w:t>（关联到第三方店铺分类表</w:t>
      </w:r>
      <w:proofErr w:type="spellStart"/>
      <w:r>
        <w:rPr>
          <w:rFonts w:hint="eastAsia"/>
        </w:rPr>
        <w:t>fx_sale_table</w:t>
      </w:r>
      <w:proofErr w:type="spellEnd"/>
      <w:r>
        <w:rPr>
          <w:rFonts w:hint="eastAsia"/>
        </w:rPr>
        <w:t>）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shop_name</w:t>
      </w:r>
      <w:proofErr w:type="spellEnd"/>
      <w:r>
        <w:rPr>
          <w:rFonts w:hint="eastAsia"/>
        </w:rPr>
        <w:t>//</w:t>
      </w:r>
      <w:r>
        <w:rPr>
          <w:rFonts w:hint="eastAsia"/>
        </w:rPr>
        <w:t>店铺名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shop_url</w:t>
      </w:r>
      <w:proofErr w:type="spellEnd"/>
      <w:r>
        <w:rPr>
          <w:rFonts w:hint="eastAsia"/>
        </w:rPr>
        <w:t>//</w:t>
      </w:r>
      <w:r>
        <w:rPr>
          <w:rFonts w:hint="eastAsia"/>
        </w:rPr>
        <w:t>店铺网址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month_sale_count</w:t>
      </w:r>
      <w:proofErr w:type="spellEnd"/>
      <w:r>
        <w:rPr>
          <w:rFonts w:hint="eastAsia"/>
        </w:rPr>
        <w:t>//</w:t>
      </w:r>
      <w:r>
        <w:rPr>
          <w:rFonts w:hint="eastAsia"/>
        </w:rPr>
        <w:t>月销量（单位：万）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com_name</w:t>
      </w:r>
      <w:proofErr w:type="spellEnd"/>
      <w:r>
        <w:rPr>
          <w:rFonts w:hint="eastAsia"/>
        </w:rPr>
        <w:t>//</w:t>
      </w:r>
      <w:r>
        <w:rPr>
          <w:rFonts w:hint="eastAsia"/>
        </w:rPr>
        <w:t>店主或企业名称（主体为个人则表示店主名称，为企业则代表企业名称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tab/>
      </w:r>
      <w:proofErr w:type="spellStart"/>
      <w:r>
        <w:rPr>
          <w:rFonts w:hint="eastAsia"/>
        </w:rPr>
        <w:t>shop_user_name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店主姓名</w:t>
      </w:r>
      <w:r>
        <w:rPr>
          <w:rFonts w:hint="eastAsia"/>
        </w:rPr>
        <w:t>,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run_goods_cate</w:t>
      </w:r>
      <w:proofErr w:type="spellEnd"/>
      <w:r>
        <w:rPr>
          <w:rFonts w:hint="eastAsia"/>
        </w:rPr>
        <w:t>//</w:t>
      </w:r>
      <w:r>
        <w:rPr>
          <w:rFonts w:hint="eastAsia"/>
        </w:rPr>
        <w:t>经营品类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ident_num</w:t>
      </w:r>
      <w:proofErr w:type="spellEnd"/>
      <w:r>
        <w:rPr>
          <w:rFonts w:hint="eastAsia"/>
        </w:rPr>
        <w:t>//</w:t>
      </w:r>
      <w:r>
        <w:rPr>
          <w:rFonts w:hint="eastAsia"/>
        </w:rPr>
        <w:t>身份证号码（个人的话需要传）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ident_picture_front</w:t>
      </w:r>
      <w:proofErr w:type="spellEnd"/>
      <w:r>
        <w:rPr>
          <w:rFonts w:hint="eastAsia"/>
        </w:rPr>
        <w:t>身份证或企业法人正面照片（个人</w:t>
      </w:r>
      <w:r>
        <w:rPr>
          <w:rFonts w:hint="eastAsia"/>
        </w:rPr>
        <w:t>-</w:t>
      </w:r>
      <w:r>
        <w:rPr>
          <w:rFonts w:hint="eastAsia"/>
        </w:rPr>
        <w:t>身份证，企业</w:t>
      </w:r>
      <w:r>
        <w:rPr>
          <w:rFonts w:hint="eastAsia"/>
        </w:rPr>
        <w:t>-</w:t>
      </w:r>
      <w:r>
        <w:rPr>
          <w:rFonts w:hint="eastAsia"/>
        </w:rPr>
        <w:t>法人）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ident_picture_back</w:t>
      </w:r>
      <w:proofErr w:type="spellEnd"/>
      <w:r>
        <w:rPr>
          <w:rFonts w:hint="eastAsia"/>
        </w:rPr>
        <w:t>身份证或企业法人背面照片（个人</w:t>
      </w:r>
      <w:r>
        <w:rPr>
          <w:rFonts w:hint="eastAsia"/>
        </w:rPr>
        <w:t>-</w:t>
      </w:r>
      <w:r>
        <w:rPr>
          <w:rFonts w:hint="eastAsia"/>
        </w:rPr>
        <w:t>身份证，企业</w:t>
      </w:r>
      <w:r>
        <w:rPr>
          <w:rFonts w:hint="eastAsia"/>
        </w:rPr>
        <w:t>-</w:t>
      </w:r>
      <w:r>
        <w:rPr>
          <w:rFonts w:hint="eastAsia"/>
        </w:rPr>
        <w:t>法人）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run_picture_front</w:t>
      </w:r>
      <w:proofErr w:type="spellEnd"/>
      <w:r>
        <w:rPr>
          <w:rFonts w:hint="eastAsia"/>
        </w:rPr>
        <w:t>营业执照正面照片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audit_notice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审核备注</w:t>
      </w:r>
    </w:p>
    <w:p w:rsidR="00186716" w:rsidRDefault="00186716" w:rsidP="00186716"/>
    <w:p w:rsidR="00186716" w:rsidRDefault="00186716" w:rsidP="00186716">
      <w:r>
        <w:tab/>
      </w:r>
    </w:p>
    <w:p w:rsidR="00186716" w:rsidRDefault="00186716" w:rsidP="00186716"/>
    <w:p w:rsidR="00186716" w:rsidRDefault="00186716" w:rsidP="00186716">
      <w:pPr>
        <w:rPr>
          <w:rFonts w:hint="eastAsia"/>
        </w:rPr>
      </w:pPr>
      <w:r>
        <w:rPr>
          <w:rFonts w:hint="eastAsia"/>
        </w:rPr>
        <w:t>线下个体店铺表：</w:t>
      </w:r>
      <w:r>
        <w:rPr>
          <w:rFonts w:hint="eastAsia"/>
        </w:rPr>
        <w:t xml:space="preserve">type=2 </w:t>
      </w:r>
      <w:r>
        <w:rPr>
          <w:rFonts w:hint="eastAsia"/>
        </w:rPr>
        <w:t>需要传的字段</w:t>
      </w:r>
    </w:p>
    <w:p w:rsidR="00186716" w:rsidRDefault="00186716" w:rsidP="00186716"/>
    <w:p w:rsidR="00186716" w:rsidRDefault="00186716" w:rsidP="00186716">
      <w:r>
        <w:tab/>
        <w:t xml:space="preserve">    </w:t>
      </w:r>
      <w:r>
        <w:tab/>
      </w:r>
      <w:proofErr w:type="gramStart"/>
      <w:r>
        <w:t>token</w:t>
      </w:r>
      <w:proofErr w:type="gramEnd"/>
      <w:r>
        <w:tab/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run_body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经营主体（</w:t>
      </w:r>
      <w:r>
        <w:rPr>
          <w:rFonts w:hint="eastAsia"/>
        </w:rPr>
        <w:t>1</w:t>
      </w:r>
      <w:r>
        <w:rPr>
          <w:rFonts w:hint="eastAsia"/>
        </w:rPr>
        <w:t>，个人</w:t>
      </w:r>
      <w:r>
        <w:rPr>
          <w:rFonts w:hint="eastAsia"/>
        </w:rPr>
        <w:t xml:space="preserve"> 2</w:t>
      </w:r>
      <w:r>
        <w:rPr>
          <w:rFonts w:hint="eastAsia"/>
        </w:rPr>
        <w:t>，企业）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month_sale_count</w:t>
      </w:r>
      <w:proofErr w:type="spellEnd"/>
      <w:r>
        <w:rPr>
          <w:rFonts w:hint="eastAsia"/>
        </w:rPr>
        <w:t>//</w:t>
      </w:r>
      <w:r>
        <w:rPr>
          <w:rFonts w:hint="eastAsia"/>
        </w:rPr>
        <w:t>月销量（单位：万）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run_goods_cate</w:t>
      </w:r>
      <w:proofErr w:type="spellEnd"/>
      <w:r>
        <w:rPr>
          <w:rFonts w:hint="eastAsia"/>
        </w:rPr>
        <w:t>//</w:t>
      </w:r>
      <w:r>
        <w:rPr>
          <w:rFonts w:hint="eastAsia"/>
        </w:rPr>
        <w:t>经营品类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company_name</w:t>
      </w:r>
      <w:proofErr w:type="spellEnd"/>
      <w:r>
        <w:rPr>
          <w:rFonts w:hint="eastAsia"/>
        </w:rPr>
        <w:t>//</w:t>
      </w:r>
      <w:r>
        <w:rPr>
          <w:rFonts w:hint="eastAsia"/>
        </w:rPr>
        <w:t>公司名称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shop_name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店铺名称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shop_addr_full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店铺详细地址</w:t>
      </w:r>
    </w:p>
    <w:p w:rsidR="00186716" w:rsidRDefault="00186716" w:rsidP="00186716">
      <w:r>
        <w:t xml:space="preserve">            </w:t>
      </w:r>
      <w:proofErr w:type="spellStart"/>
      <w:r>
        <w:t>province_id</w:t>
      </w:r>
      <w:proofErr w:type="spellEnd"/>
      <w:r>
        <w:t xml:space="preserve"> </w:t>
      </w:r>
    </w:p>
    <w:p w:rsidR="00186716" w:rsidRDefault="00186716" w:rsidP="00186716">
      <w:r>
        <w:t xml:space="preserve">            </w:t>
      </w:r>
      <w:proofErr w:type="spellStart"/>
      <w:r>
        <w:t>city_id</w:t>
      </w:r>
      <w:proofErr w:type="spellEnd"/>
    </w:p>
    <w:p w:rsidR="00186716" w:rsidRDefault="00186716" w:rsidP="00186716">
      <w:r>
        <w:t xml:space="preserve">            </w:t>
      </w:r>
      <w:proofErr w:type="spellStart"/>
      <w:r>
        <w:t>distract_id</w:t>
      </w:r>
      <w:proofErr w:type="spellEnd"/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audit_notice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审核备注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run_picture_front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营业执照</w:t>
      </w:r>
      <w:r>
        <w:rPr>
          <w:rFonts w:hint="eastAsia"/>
        </w:rPr>
        <w:tab/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//</w:t>
      </w:r>
      <w:proofErr w:type="spellStart"/>
      <w:r>
        <w:rPr>
          <w:rFonts w:hint="eastAsia"/>
        </w:rPr>
        <w:t>shop_picture_head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店铺门头照片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//</w:t>
      </w:r>
      <w:proofErr w:type="spellStart"/>
      <w:r>
        <w:rPr>
          <w:rFonts w:hint="eastAsia"/>
        </w:rPr>
        <w:t>shop_picture_scene</w:t>
      </w:r>
      <w:proofErr w:type="spell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店铺门景照片</w:t>
      </w:r>
      <w:proofErr w:type="gramEnd"/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//</w:t>
      </w:r>
      <w:proofErr w:type="spellStart"/>
      <w:r>
        <w:rPr>
          <w:rFonts w:hint="eastAsia"/>
        </w:rPr>
        <w:t>ident_picture_front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企业法人身份证正面照片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//</w:t>
      </w:r>
      <w:proofErr w:type="spellStart"/>
      <w:r>
        <w:rPr>
          <w:rFonts w:hint="eastAsia"/>
        </w:rPr>
        <w:t>ident_picture_back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企业法人身份证反面照片</w:t>
      </w:r>
    </w:p>
    <w:p w:rsidR="00186716" w:rsidRDefault="00186716" w:rsidP="00186716"/>
    <w:p w:rsidR="00186716" w:rsidRDefault="00186716" w:rsidP="00186716"/>
    <w:p w:rsidR="00186716" w:rsidRDefault="00186716" w:rsidP="00186716"/>
    <w:p w:rsidR="00186716" w:rsidRDefault="00186716" w:rsidP="00186716">
      <w:pPr>
        <w:rPr>
          <w:rFonts w:hint="eastAsia"/>
        </w:rPr>
      </w:pPr>
      <w:proofErr w:type="gramStart"/>
      <w:r>
        <w:rPr>
          <w:rFonts w:hint="eastAsia"/>
        </w:rPr>
        <w:t>个人微商表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type=3 </w:t>
      </w:r>
      <w:r>
        <w:rPr>
          <w:rFonts w:hint="eastAsia"/>
        </w:rPr>
        <w:t>需要传的字段</w:t>
      </w:r>
    </w:p>
    <w:p w:rsidR="00186716" w:rsidRDefault="00186716" w:rsidP="00186716"/>
    <w:p w:rsidR="00186716" w:rsidRDefault="00186716" w:rsidP="00186716"/>
    <w:p w:rsidR="00186716" w:rsidRDefault="00186716" w:rsidP="00186716">
      <w:r>
        <w:t xml:space="preserve">       </w:t>
      </w:r>
      <w:r>
        <w:tab/>
        <w:t xml:space="preserve">    </w:t>
      </w:r>
      <w:proofErr w:type="gramStart"/>
      <w:r>
        <w:t>token</w:t>
      </w:r>
      <w:proofErr w:type="gramEnd"/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run_goods_cate</w:t>
      </w:r>
      <w:proofErr w:type="spellEnd"/>
      <w:r>
        <w:rPr>
          <w:rFonts w:hint="eastAsia"/>
        </w:rPr>
        <w:t>//</w:t>
      </w:r>
      <w:r>
        <w:rPr>
          <w:rFonts w:hint="eastAsia"/>
        </w:rPr>
        <w:t>经营品类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month_sale_count</w:t>
      </w:r>
      <w:proofErr w:type="spellEnd"/>
      <w:r>
        <w:rPr>
          <w:rFonts w:hint="eastAsia"/>
        </w:rPr>
        <w:t>//</w:t>
      </w:r>
      <w:r>
        <w:rPr>
          <w:rFonts w:hint="eastAsia"/>
        </w:rPr>
        <w:t>月销量（单位：万）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r>
        <w:tab/>
      </w:r>
      <w:proofErr w:type="spellStart"/>
      <w:r>
        <w:rPr>
          <w:rFonts w:hint="eastAsia"/>
        </w:rPr>
        <w:t>run_type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经营方式</w:t>
      </w:r>
      <w:r>
        <w:rPr>
          <w:rFonts w:hint="eastAsia"/>
        </w:rPr>
        <w:t xml:space="preserve">   </w:t>
      </w:r>
      <w:r>
        <w:rPr>
          <w:rFonts w:hint="eastAsia"/>
        </w:rPr>
        <w:t>微信、有赞、朋友圈、</w:t>
      </w:r>
      <w:proofErr w:type="gramStart"/>
      <w:r>
        <w:rPr>
          <w:rFonts w:hint="eastAsia"/>
        </w:rPr>
        <w:t>微博等</w:t>
      </w:r>
      <w:proofErr w:type="gramEnd"/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r>
        <w:tab/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店主姓名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r>
        <w:tab/>
      </w:r>
      <w:proofErr w:type="spellStart"/>
      <w:r>
        <w:rPr>
          <w:rFonts w:hint="eastAsia"/>
        </w:rPr>
        <w:t>ident_run_num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店主身份证号码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//</w:t>
      </w:r>
      <w:proofErr w:type="spellStart"/>
      <w:r>
        <w:rPr>
          <w:rFonts w:hint="eastAsia"/>
        </w:rPr>
        <w:t>ident_picture_front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身份证或营业执照正面照片（个人</w:t>
      </w:r>
      <w:r>
        <w:rPr>
          <w:rFonts w:hint="eastAsia"/>
        </w:rPr>
        <w:t>-</w:t>
      </w:r>
      <w:r>
        <w:rPr>
          <w:rFonts w:hint="eastAsia"/>
        </w:rPr>
        <w:t>身份证，企业</w:t>
      </w:r>
      <w:r>
        <w:rPr>
          <w:rFonts w:hint="eastAsia"/>
        </w:rPr>
        <w:t>-</w:t>
      </w:r>
      <w:r>
        <w:rPr>
          <w:rFonts w:hint="eastAsia"/>
        </w:rPr>
        <w:t>执照）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//</w:t>
      </w:r>
      <w:proofErr w:type="spellStart"/>
      <w:r>
        <w:rPr>
          <w:rFonts w:hint="eastAsia"/>
        </w:rPr>
        <w:t>ident_picture_back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身份证或营业执照反面照片（个人</w:t>
      </w:r>
      <w:r>
        <w:rPr>
          <w:rFonts w:hint="eastAsia"/>
        </w:rPr>
        <w:t>-</w:t>
      </w:r>
      <w:r>
        <w:rPr>
          <w:rFonts w:hint="eastAsia"/>
        </w:rPr>
        <w:t>身份证，企业</w:t>
      </w:r>
      <w:r>
        <w:rPr>
          <w:rFonts w:hint="eastAsia"/>
        </w:rPr>
        <w:t>-</w:t>
      </w:r>
      <w:r>
        <w:rPr>
          <w:rFonts w:hint="eastAsia"/>
        </w:rPr>
        <w:t>执照）</w:t>
      </w:r>
    </w:p>
    <w:p w:rsidR="00186716" w:rsidRDefault="00186716" w:rsidP="00186716"/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audit_notice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审核备注</w:t>
      </w:r>
    </w:p>
    <w:p w:rsidR="00186716" w:rsidRDefault="00186716" w:rsidP="00186716">
      <w:r>
        <w:t xml:space="preserve"> </w:t>
      </w:r>
    </w:p>
    <w:p w:rsidR="00186716" w:rsidRDefault="00186716" w:rsidP="00186716"/>
    <w:p w:rsidR="00186716" w:rsidRDefault="00186716" w:rsidP="00186716"/>
    <w:p w:rsidR="00186716" w:rsidRDefault="00186716" w:rsidP="00186716">
      <w:pPr>
        <w:rPr>
          <w:rFonts w:hint="eastAsia"/>
        </w:rPr>
      </w:pPr>
      <w:proofErr w:type="gramStart"/>
      <w:r>
        <w:rPr>
          <w:rFonts w:hint="eastAsia"/>
        </w:rPr>
        <w:t>微商平台</w:t>
      </w:r>
      <w:proofErr w:type="gramEnd"/>
      <w:r>
        <w:rPr>
          <w:rFonts w:hint="eastAsia"/>
        </w:rPr>
        <w:t>表：</w:t>
      </w:r>
      <w:r>
        <w:rPr>
          <w:rFonts w:hint="eastAsia"/>
        </w:rPr>
        <w:t xml:space="preserve">type=4 </w:t>
      </w:r>
      <w:r>
        <w:rPr>
          <w:rFonts w:hint="eastAsia"/>
        </w:rPr>
        <w:t>需要传的字段</w:t>
      </w:r>
    </w:p>
    <w:p w:rsidR="00186716" w:rsidRDefault="00186716" w:rsidP="00186716"/>
    <w:p w:rsidR="00186716" w:rsidRDefault="00186716" w:rsidP="00186716">
      <w:r>
        <w:t xml:space="preserve"> </w:t>
      </w:r>
      <w:r>
        <w:tab/>
        <w:t xml:space="preserve">    </w:t>
      </w:r>
      <w:proofErr w:type="gramStart"/>
      <w:r>
        <w:t>token</w:t>
      </w:r>
      <w:proofErr w:type="gramEnd"/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run_type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经营方式</w:t>
      </w:r>
      <w:r>
        <w:rPr>
          <w:rFonts w:hint="eastAsia"/>
        </w:rPr>
        <w:t xml:space="preserve">   </w:t>
      </w:r>
      <w:r>
        <w:rPr>
          <w:rFonts w:hint="eastAsia"/>
        </w:rPr>
        <w:t>微信、有赞、朋友圈、</w:t>
      </w:r>
      <w:proofErr w:type="gramStart"/>
      <w:r>
        <w:rPr>
          <w:rFonts w:hint="eastAsia"/>
        </w:rPr>
        <w:t>微博等</w:t>
      </w:r>
      <w:proofErr w:type="gramEnd"/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month_sale_count</w:t>
      </w:r>
      <w:proofErr w:type="spellEnd"/>
      <w:r>
        <w:rPr>
          <w:rFonts w:hint="eastAsia"/>
        </w:rPr>
        <w:t>//</w:t>
      </w:r>
      <w:r>
        <w:rPr>
          <w:rFonts w:hint="eastAsia"/>
        </w:rPr>
        <w:t>月销量（单位：万）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unity_name</w:t>
      </w:r>
      <w:proofErr w:type="spell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微商名称</w:t>
      </w:r>
      <w:proofErr w:type="gramEnd"/>
      <w:r>
        <w:rPr>
          <w:rFonts w:hint="eastAsia"/>
        </w:rPr>
        <w:t xml:space="preserve">  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unity_count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微商用户</w:t>
      </w:r>
      <w:proofErr w:type="gramEnd"/>
      <w:r>
        <w:rPr>
          <w:rFonts w:hint="eastAsia"/>
        </w:rPr>
        <w:t>数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run_goods_cate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经营品类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com_name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企业名称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//</w:t>
      </w:r>
      <w:proofErr w:type="spellStart"/>
      <w:r>
        <w:rPr>
          <w:rFonts w:hint="eastAsia"/>
        </w:rPr>
        <w:t>run_picture_front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营业执照正面照片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//</w:t>
      </w:r>
      <w:proofErr w:type="spellStart"/>
      <w:r>
        <w:rPr>
          <w:rFonts w:hint="eastAsia"/>
        </w:rPr>
        <w:t>run_picture_back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营业执照背面照片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ab/>
        <w:t xml:space="preserve">    //</w:t>
      </w:r>
      <w:proofErr w:type="spellStart"/>
      <w:r>
        <w:rPr>
          <w:rFonts w:hint="eastAsia"/>
        </w:rPr>
        <w:t>legal_picture_front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企业法人身份证正面照片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//</w:t>
      </w:r>
      <w:proofErr w:type="spellStart"/>
      <w:r>
        <w:rPr>
          <w:rFonts w:hint="eastAsia"/>
        </w:rPr>
        <w:t>legal_picture_back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企业法人身份证反面照片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  <w:t xml:space="preserve">    //</w:t>
      </w:r>
      <w:proofErr w:type="spellStart"/>
      <w:r>
        <w:rPr>
          <w:rFonts w:hint="eastAsia"/>
        </w:rPr>
        <w:t>audit_notice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审核备注</w:t>
      </w:r>
    </w:p>
    <w:p w:rsidR="00186716" w:rsidRDefault="00186716" w:rsidP="00186716">
      <w:r>
        <w:t xml:space="preserve">  </w:t>
      </w:r>
      <w:r>
        <w:tab/>
        <w:t xml:space="preserve">    </w:t>
      </w:r>
    </w:p>
    <w:p w:rsidR="00186716" w:rsidRDefault="00186716" w:rsidP="00186716"/>
    <w:p w:rsidR="00186716" w:rsidRDefault="00186716" w:rsidP="00186716"/>
    <w:p w:rsidR="00186716" w:rsidRDefault="00186716" w:rsidP="00186716"/>
    <w:p w:rsidR="00186716" w:rsidRDefault="00186716" w:rsidP="00186716">
      <w:pPr>
        <w:rPr>
          <w:rFonts w:hint="eastAsia"/>
        </w:rPr>
      </w:pPr>
      <w:r>
        <w:rPr>
          <w:rFonts w:hint="eastAsia"/>
        </w:rPr>
        <w:t>自营</w:t>
      </w:r>
      <w:r>
        <w:rPr>
          <w:rFonts w:hint="eastAsia"/>
        </w:rPr>
        <w:t>B2C</w:t>
      </w:r>
      <w:r>
        <w:rPr>
          <w:rFonts w:hint="eastAsia"/>
        </w:rPr>
        <w:t>平台表：</w:t>
      </w:r>
      <w:r>
        <w:rPr>
          <w:rFonts w:hint="eastAsia"/>
        </w:rPr>
        <w:t xml:space="preserve">type=5 </w:t>
      </w:r>
      <w:r>
        <w:rPr>
          <w:rFonts w:hint="eastAsia"/>
        </w:rPr>
        <w:t>需要传的字段</w:t>
      </w:r>
    </w:p>
    <w:p w:rsidR="00186716" w:rsidRDefault="00186716" w:rsidP="00186716"/>
    <w:p w:rsidR="00186716" w:rsidRDefault="00186716" w:rsidP="00186716">
      <w:r>
        <w:t xml:space="preserve">  </w:t>
      </w:r>
      <w:r>
        <w:tab/>
        <w:t xml:space="preserve">    </w:t>
      </w:r>
    </w:p>
    <w:p w:rsidR="00186716" w:rsidRDefault="00186716" w:rsidP="00186716">
      <w:r>
        <w:t xml:space="preserve">  </w:t>
      </w:r>
      <w:r>
        <w:tab/>
        <w:t xml:space="preserve">    </w:t>
      </w:r>
      <w:proofErr w:type="gramStart"/>
      <w:r>
        <w:t>token</w:t>
      </w:r>
      <w:proofErr w:type="gramEnd"/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平台名称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table_url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平台网址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run_goods_cate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经营品类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month_sale_count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月销量（单位：万）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com_name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企业名称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//</w:t>
      </w:r>
      <w:proofErr w:type="spellStart"/>
      <w:r>
        <w:rPr>
          <w:rFonts w:hint="eastAsia"/>
        </w:rPr>
        <w:t>run_picture_front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营业执照正面照片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//</w:t>
      </w:r>
      <w:proofErr w:type="spellStart"/>
      <w:r>
        <w:rPr>
          <w:rFonts w:hint="eastAsia"/>
        </w:rPr>
        <w:t>run_picture_back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营业执照背面照片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ab/>
        <w:t xml:space="preserve">    //</w:t>
      </w:r>
      <w:proofErr w:type="spellStart"/>
      <w:r>
        <w:rPr>
          <w:rFonts w:hint="eastAsia"/>
        </w:rPr>
        <w:t>legal_picture_front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企业法人身份证正面照片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//</w:t>
      </w:r>
      <w:proofErr w:type="spellStart"/>
      <w:r>
        <w:rPr>
          <w:rFonts w:hint="eastAsia"/>
        </w:rPr>
        <w:t>legal_picture_back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企业法人身份证反面照片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//</w:t>
      </w:r>
      <w:proofErr w:type="spellStart"/>
      <w:r>
        <w:rPr>
          <w:rFonts w:hint="eastAsia"/>
        </w:rPr>
        <w:t>audit_notice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审核备注</w:t>
      </w:r>
    </w:p>
    <w:p w:rsidR="00186716" w:rsidRDefault="00186716" w:rsidP="00186716">
      <w:r>
        <w:t xml:space="preserve">  </w:t>
      </w:r>
      <w:r>
        <w:tab/>
        <w:t xml:space="preserve">   </w:t>
      </w:r>
    </w:p>
    <w:p w:rsidR="00186716" w:rsidRDefault="00186716" w:rsidP="00186716"/>
    <w:p w:rsidR="00186716" w:rsidRDefault="00186716" w:rsidP="00186716"/>
    <w:p w:rsidR="00186716" w:rsidRDefault="00186716" w:rsidP="00186716">
      <w:pPr>
        <w:rPr>
          <w:rFonts w:hint="eastAsia"/>
        </w:rPr>
      </w:pPr>
      <w:r>
        <w:rPr>
          <w:rFonts w:hint="eastAsia"/>
        </w:rPr>
        <w:t>分销平台表：</w:t>
      </w:r>
      <w:r>
        <w:rPr>
          <w:rFonts w:hint="eastAsia"/>
        </w:rPr>
        <w:t xml:space="preserve">type=6 </w:t>
      </w:r>
      <w:r>
        <w:rPr>
          <w:rFonts w:hint="eastAsia"/>
        </w:rPr>
        <w:t>需要传的字段</w:t>
      </w:r>
    </w:p>
    <w:p w:rsidR="00186716" w:rsidRDefault="00186716" w:rsidP="00186716"/>
    <w:p w:rsidR="00186716" w:rsidRDefault="00186716" w:rsidP="00186716">
      <w:r>
        <w:tab/>
        <w:t xml:space="preserve">    </w:t>
      </w:r>
      <w:proofErr w:type="gramStart"/>
      <w:r>
        <w:t>token</w:t>
      </w:r>
      <w:proofErr w:type="gramEnd"/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平台名称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table_url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平台网址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run_goods_cate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经营品类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month_sale_count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月销量（单位：万）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com_name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企业名称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//</w:t>
      </w:r>
      <w:proofErr w:type="spellStart"/>
      <w:r>
        <w:rPr>
          <w:rFonts w:hint="eastAsia"/>
        </w:rPr>
        <w:t>run_picture_front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营业执照正面照片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//</w:t>
      </w:r>
      <w:proofErr w:type="spellStart"/>
      <w:r>
        <w:rPr>
          <w:rFonts w:hint="eastAsia"/>
        </w:rPr>
        <w:t>run_picture_back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营业执照背面照片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ab/>
        <w:t xml:space="preserve">    //</w:t>
      </w:r>
      <w:proofErr w:type="spellStart"/>
      <w:r>
        <w:rPr>
          <w:rFonts w:hint="eastAsia"/>
        </w:rPr>
        <w:t>legal_picture_front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企业法人身份证正面照片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//</w:t>
      </w:r>
      <w:proofErr w:type="spellStart"/>
      <w:r>
        <w:rPr>
          <w:rFonts w:hint="eastAsia"/>
        </w:rPr>
        <w:t>legal_picture_back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企业法人身份证反面照片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//</w:t>
      </w:r>
      <w:proofErr w:type="spellStart"/>
      <w:r>
        <w:rPr>
          <w:rFonts w:hint="eastAsia"/>
        </w:rPr>
        <w:t>audit_notice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审核备注</w:t>
      </w:r>
    </w:p>
    <w:p w:rsidR="00186716" w:rsidRDefault="00186716" w:rsidP="00186716">
      <w:r>
        <w:t xml:space="preserve">  </w:t>
      </w:r>
      <w:r>
        <w:tab/>
        <w:t xml:space="preserve">   </w:t>
      </w:r>
    </w:p>
    <w:p w:rsidR="00186716" w:rsidRDefault="00186716" w:rsidP="00186716"/>
    <w:p w:rsidR="00186716" w:rsidRDefault="00186716" w:rsidP="00186716"/>
    <w:p w:rsidR="00186716" w:rsidRDefault="00186716" w:rsidP="00186716">
      <w:pPr>
        <w:rPr>
          <w:rFonts w:hint="eastAsia"/>
        </w:rPr>
      </w:pPr>
      <w:r>
        <w:rPr>
          <w:rFonts w:hint="eastAsia"/>
        </w:rPr>
        <w:t>商超百货表：</w:t>
      </w:r>
      <w:r>
        <w:rPr>
          <w:rFonts w:hint="eastAsia"/>
        </w:rPr>
        <w:t xml:space="preserve">type=7 </w:t>
      </w:r>
      <w:r>
        <w:rPr>
          <w:rFonts w:hint="eastAsia"/>
        </w:rPr>
        <w:t>需要传的字段</w:t>
      </w:r>
    </w:p>
    <w:p w:rsidR="00186716" w:rsidRDefault="00186716" w:rsidP="00186716"/>
    <w:p w:rsidR="00186716" w:rsidRDefault="00186716" w:rsidP="00186716">
      <w:r>
        <w:t xml:space="preserve">            </w:t>
      </w:r>
      <w:proofErr w:type="gramStart"/>
      <w:r>
        <w:t>token</w:t>
      </w:r>
      <w:proofErr w:type="gramEnd"/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r>
        <w:tab/>
      </w:r>
      <w:proofErr w:type="spellStart"/>
      <w:r>
        <w:rPr>
          <w:rFonts w:hint="eastAsia"/>
        </w:rPr>
        <w:t>son_shop_count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分店数量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month_sale_count</w:t>
      </w:r>
      <w:proofErr w:type="spellEnd"/>
      <w:r>
        <w:rPr>
          <w:rFonts w:hint="eastAsia"/>
        </w:rPr>
        <w:t>//</w:t>
      </w:r>
      <w:r>
        <w:rPr>
          <w:rFonts w:hint="eastAsia"/>
        </w:rPr>
        <w:t>月销量（单位：万）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run_goods_cate</w:t>
      </w:r>
      <w:proofErr w:type="spellEnd"/>
      <w:r>
        <w:rPr>
          <w:rFonts w:hint="eastAsia"/>
        </w:rPr>
        <w:t>//</w:t>
      </w:r>
      <w:r>
        <w:rPr>
          <w:rFonts w:hint="eastAsia"/>
        </w:rPr>
        <w:t>经营品类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com_name</w:t>
      </w:r>
      <w:proofErr w:type="spellEnd"/>
      <w:r>
        <w:rPr>
          <w:rFonts w:hint="eastAsia"/>
        </w:rPr>
        <w:t>//</w:t>
      </w:r>
      <w:r>
        <w:rPr>
          <w:rFonts w:hint="eastAsia"/>
        </w:rPr>
        <w:t>公司名称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shop_name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店铺名称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shop_addr_full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店铺详细地址</w:t>
      </w:r>
    </w:p>
    <w:p w:rsidR="00186716" w:rsidRDefault="00186716" w:rsidP="00186716">
      <w:r>
        <w:t xml:space="preserve">            </w:t>
      </w:r>
      <w:proofErr w:type="spellStart"/>
      <w:r>
        <w:t>province_id</w:t>
      </w:r>
      <w:proofErr w:type="spellEnd"/>
      <w:r>
        <w:t xml:space="preserve"> </w:t>
      </w:r>
    </w:p>
    <w:p w:rsidR="00186716" w:rsidRDefault="00186716" w:rsidP="00186716">
      <w:r>
        <w:t xml:space="preserve">            </w:t>
      </w:r>
      <w:proofErr w:type="spellStart"/>
      <w:r>
        <w:t>city_id</w:t>
      </w:r>
      <w:proofErr w:type="spellEnd"/>
    </w:p>
    <w:p w:rsidR="00186716" w:rsidRDefault="00186716" w:rsidP="00186716">
      <w:r>
        <w:t xml:space="preserve">            </w:t>
      </w:r>
      <w:proofErr w:type="spellStart"/>
      <w:r>
        <w:t>distract_id</w:t>
      </w:r>
      <w:proofErr w:type="spellEnd"/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audit_notice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审核备注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//</w:t>
      </w:r>
      <w:proofErr w:type="spellStart"/>
      <w:r>
        <w:rPr>
          <w:rFonts w:hint="eastAsia"/>
        </w:rPr>
        <w:t>shop_picture_head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店铺门头照片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//</w:t>
      </w:r>
      <w:proofErr w:type="spellStart"/>
      <w:r>
        <w:rPr>
          <w:rFonts w:hint="eastAsia"/>
        </w:rPr>
        <w:t>shop_picture_scene</w:t>
      </w:r>
      <w:proofErr w:type="spell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店铺门景照片</w:t>
      </w:r>
      <w:proofErr w:type="gramEnd"/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run_picture_front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营业执照正面照片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run_picture_back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营业执照背面照片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legal_picture_front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企业法人身份证正面照片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//</w:t>
      </w:r>
      <w:proofErr w:type="spellStart"/>
      <w:r>
        <w:rPr>
          <w:rFonts w:hint="eastAsia"/>
        </w:rPr>
        <w:t>legal_picture_back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企业法人身份证反面照片</w:t>
      </w:r>
    </w:p>
    <w:p w:rsidR="00186716" w:rsidRDefault="00186716" w:rsidP="00186716">
      <w:r>
        <w:t xml:space="preserve">  </w:t>
      </w:r>
    </w:p>
    <w:p w:rsidR="00186716" w:rsidRDefault="00186716" w:rsidP="00186716">
      <w:r>
        <w:t xml:space="preserve">  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>贸易公司表：</w:t>
      </w:r>
      <w:r>
        <w:rPr>
          <w:rFonts w:hint="eastAsia"/>
        </w:rPr>
        <w:t xml:space="preserve">type=8 </w:t>
      </w:r>
      <w:r>
        <w:rPr>
          <w:rFonts w:hint="eastAsia"/>
        </w:rPr>
        <w:t>需要传的字段</w:t>
      </w:r>
    </w:p>
    <w:p w:rsidR="00186716" w:rsidRDefault="00186716" w:rsidP="00186716"/>
    <w:p w:rsidR="00186716" w:rsidRDefault="00186716" w:rsidP="00186716">
      <w:r>
        <w:t xml:space="preserve">            </w:t>
      </w:r>
      <w:proofErr w:type="gramStart"/>
      <w:r>
        <w:t>token</w:t>
      </w:r>
      <w:proofErr w:type="gramEnd"/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month_sale_count</w:t>
      </w:r>
      <w:proofErr w:type="spellEnd"/>
      <w:r>
        <w:rPr>
          <w:rFonts w:hint="eastAsia"/>
        </w:rPr>
        <w:t>//</w:t>
      </w:r>
      <w:r>
        <w:rPr>
          <w:rFonts w:hint="eastAsia"/>
        </w:rPr>
        <w:t>月销量（单位：万）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run_goods_cate</w:t>
      </w:r>
      <w:proofErr w:type="spellEnd"/>
      <w:r>
        <w:rPr>
          <w:rFonts w:hint="eastAsia"/>
        </w:rPr>
        <w:t>//</w:t>
      </w:r>
      <w:r>
        <w:rPr>
          <w:rFonts w:hint="eastAsia"/>
        </w:rPr>
        <w:t>经营品类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com_name</w:t>
      </w:r>
      <w:proofErr w:type="spellEnd"/>
      <w:r>
        <w:rPr>
          <w:rFonts w:hint="eastAsia"/>
        </w:rPr>
        <w:t>//</w:t>
      </w:r>
      <w:r>
        <w:rPr>
          <w:rFonts w:hint="eastAsia"/>
        </w:rPr>
        <w:t>公司名称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run_picture_front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营业执照正面照片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legal_picture_front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企业法人身份证正面照片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 xml:space="preserve">            //</w:t>
      </w:r>
      <w:proofErr w:type="spellStart"/>
      <w:r>
        <w:rPr>
          <w:rFonts w:hint="eastAsia"/>
        </w:rPr>
        <w:t>legal_picture_back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企业法人身份证反面照片</w:t>
      </w:r>
    </w:p>
    <w:p w:rsidR="00186716" w:rsidRDefault="00186716" w:rsidP="00186716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audit_notice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审核备注</w:t>
      </w:r>
    </w:p>
    <w:p w:rsidR="00186716" w:rsidRDefault="00186716" w:rsidP="00186716"/>
    <w:p w:rsidR="00186716" w:rsidRDefault="00186716" w:rsidP="00186716"/>
    <w:p w:rsidR="00186716" w:rsidRDefault="00186716" w:rsidP="00186716">
      <w:pPr>
        <w:rPr>
          <w:rFonts w:hint="eastAsia"/>
        </w:rPr>
      </w:pPr>
      <w:r>
        <w:t xml:space="preserve">  </w:t>
      </w:r>
    </w:p>
    <w:sectPr w:rsidR="001867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2A2" w:rsidRDefault="007E72A2" w:rsidP="0050406B">
      <w:r>
        <w:separator/>
      </w:r>
    </w:p>
  </w:endnote>
  <w:endnote w:type="continuationSeparator" w:id="0">
    <w:p w:rsidR="007E72A2" w:rsidRDefault="007E72A2" w:rsidP="0050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30D" w:rsidRDefault="004E430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30D" w:rsidRDefault="004E430D">
    <w:pPr>
      <w:pStyle w:val="a5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493705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 w:rsidRPr="004E430D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zh-CN"/>
      </w:rPr>
      <w:t>4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30D" w:rsidRDefault="004E430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2A2" w:rsidRDefault="007E72A2" w:rsidP="0050406B">
      <w:r>
        <w:separator/>
      </w:r>
    </w:p>
  </w:footnote>
  <w:footnote w:type="continuationSeparator" w:id="0">
    <w:p w:rsidR="007E72A2" w:rsidRDefault="007E72A2" w:rsidP="005040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30D" w:rsidRDefault="004E43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30D" w:rsidRDefault="004E430D">
    <w:pPr>
      <w:pStyle w:val="a4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30D" w:rsidRDefault="004E430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1B"/>
    <w:rsid w:val="000144B7"/>
    <w:rsid w:val="00017EBC"/>
    <w:rsid w:val="00020C21"/>
    <w:rsid w:val="000A07EF"/>
    <w:rsid w:val="00130C60"/>
    <w:rsid w:val="00146121"/>
    <w:rsid w:val="00174F0F"/>
    <w:rsid w:val="001815F3"/>
    <w:rsid w:val="00186716"/>
    <w:rsid w:val="00192198"/>
    <w:rsid w:val="001B28B9"/>
    <w:rsid w:val="001C1C4F"/>
    <w:rsid w:val="002C0E1B"/>
    <w:rsid w:val="002C4092"/>
    <w:rsid w:val="002C5CA3"/>
    <w:rsid w:val="002F1D82"/>
    <w:rsid w:val="00302FB2"/>
    <w:rsid w:val="00390845"/>
    <w:rsid w:val="003B5BB3"/>
    <w:rsid w:val="003C3126"/>
    <w:rsid w:val="003D7D05"/>
    <w:rsid w:val="004545F9"/>
    <w:rsid w:val="00471CF8"/>
    <w:rsid w:val="00473109"/>
    <w:rsid w:val="0048670B"/>
    <w:rsid w:val="0049286B"/>
    <w:rsid w:val="004B71D4"/>
    <w:rsid w:val="004E430D"/>
    <w:rsid w:val="004F69B8"/>
    <w:rsid w:val="00502D7D"/>
    <w:rsid w:val="0050406B"/>
    <w:rsid w:val="0050487F"/>
    <w:rsid w:val="005212D1"/>
    <w:rsid w:val="00531F6A"/>
    <w:rsid w:val="0060690A"/>
    <w:rsid w:val="006620DD"/>
    <w:rsid w:val="006A6FAC"/>
    <w:rsid w:val="006F152E"/>
    <w:rsid w:val="00726DC3"/>
    <w:rsid w:val="0075221E"/>
    <w:rsid w:val="00770DD0"/>
    <w:rsid w:val="00775C80"/>
    <w:rsid w:val="007B0575"/>
    <w:rsid w:val="007B14B3"/>
    <w:rsid w:val="007C3E88"/>
    <w:rsid w:val="007D1DC3"/>
    <w:rsid w:val="007E44C2"/>
    <w:rsid w:val="007E72A2"/>
    <w:rsid w:val="0080356D"/>
    <w:rsid w:val="00806E28"/>
    <w:rsid w:val="008414CE"/>
    <w:rsid w:val="008768E2"/>
    <w:rsid w:val="0089667F"/>
    <w:rsid w:val="008A28EA"/>
    <w:rsid w:val="008C6FA8"/>
    <w:rsid w:val="008E053C"/>
    <w:rsid w:val="008E1F37"/>
    <w:rsid w:val="008F6A17"/>
    <w:rsid w:val="00931CCF"/>
    <w:rsid w:val="009354BA"/>
    <w:rsid w:val="00947B83"/>
    <w:rsid w:val="00953D6C"/>
    <w:rsid w:val="00955D24"/>
    <w:rsid w:val="009B6835"/>
    <w:rsid w:val="009C1454"/>
    <w:rsid w:val="009C2888"/>
    <w:rsid w:val="00A050A8"/>
    <w:rsid w:val="00A0690B"/>
    <w:rsid w:val="00AC3EA8"/>
    <w:rsid w:val="00AE4110"/>
    <w:rsid w:val="00AF419A"/>
    <w:rsid w:val="00AF52EB"/>
    <w:rsid w:val="00B52F47"/>
    <w:rsid w:val="00B5779A"/>
    <w:rsid w:val="00B704B5"/>
    <w:rsid w:val="00BB1FCC"/>
    <w:rsid w:val="00BC240E"/>
    <w:rsid w:val="00BE6A0E"/>
    <w:rsid w:val="00C24D3F"/>
    <w:rsid w:val="00C372DB"/>
    <w:rsid w:val="00C40ECA"/>
    <w:rsid w:val="00C66A23"/>
    <w:rsid w:val="00C831B6"/>
    <w:rsid w:val="00C85B3C"/>
    <w:rsid w:val="00CA29EC"/>
    <w:rsid w:val="00CA7A04"/>
    <w:rsid w:val="00CC6290"/>
    <w:rsid w:val="00CE700E"/>
    <w:rsid w:val="00CF3461"/>
    <w:rsid w:val="00D151F2"/>
    <w:rsid w:val="00D34D62"/>
    <w:rsid w:val="00D80A81"/>
    <w:rsid w:val="00DB0AC1"/>
    <w:rsid w:val="00DD617B"/>
    <w:rsid w:val="00DE1BF6"/>
    <w:rsid w:val="00E02ECB"/>
    <w:rsid w:val="00E242DE"/>
    <w:rsid w:val="00E256A2"/>
    <w:rsid w:val="00E34FA5"/>
    <w:rsid w:val="00E437FA"/>
    <w:rsid w:val="00E45EE2"/>
    <w:rsid w:val="00E5734B"/>
    <w:rsid w:val="00E65325"/>
    <w:rsid w:val="00E741CA"/>
    <w:rsid w:val="00EC0370"/>
    <w:rsid w:val="00EF70CC"/>
    <w:rsid w:val="00F04CC6"/>
    <w:rsid w:val="00F449C3"/>
    <w:rsid w:val="00F84092"/>
    <w:rsid w:val="00FD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F05C67-0BDE-4805-BCB2-1B45A664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C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4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40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406B"/>
    <w:rPr>
      <w:sz w:val="18"/>
      <w:szCs w:val="18"/>
    </w:rPr>
  </w:style>
  <w:style w:type="table" w:styleId="a6">
    <w:name w:val="Table Grid"/>
    <w:basedOn w:val="a1"/>
    <w:uiPriority w:val="39"/>
    <w:rsid w:val="00752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F5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\Documents\&#33258;&#23450;&#20041;%20Office%20&#27169;&#26495;\&#25509;&#2147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接口文档模板.dotx</Template>
  <TotalTime>721</TotalTime>
  <Pages>4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107</cp:revision>
  <dcterms:created xsi:type="dcterms:W3CDTF">2016-05-24T12:25:00Z</dcterms:created>
  <dcterms:modified xsi:type="dcterms:W3CDTF">2016-09-24T05:34:00Z</dcterms:modified>
</cp:coreProperties>
</file>