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88" w:rsidRDefault="009C2888" w:rsidP="002C5CA3"/>
    <w:p w:rsidR="002C5CA3" w:rsidRDefault="002C5CA3" w:rsidP="002C5CA3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2C5CA3" w:rsidRDefault="002C5CA3" w:rsidP="002C5CA3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r>
        <w:rPr>
          <w:rFonts w:hint="eastAsia"/>
        </w:rPr>
        <w:t>JSONObject</w:t>
      </w:r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2106"/>
        <w:gridCol w:w="1157"/>
        <w:gridCol w:w="2760"/>
      </w:tblGrid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2C5CA3" w:rsidRDefault="002C5CA3" w:rsidP="002C5CA3"/>
    <w:p w:rsidR="002C0E1B" w:rsidRDefault="002C5CA3" w:rsidP="002C5CA3">
      <w:r>
        <w:rPr>
          <w:rFonts w:hint="eastAsia"/>
          <w:highlight w:val="lightGray"/>
        </w:rPr>
        <w:t>一</w:t>
      </w:r>
      <w:r>
        <w:t xml:space="preserve"> </w:t>
      </w:r>
      <w:r>
        <w:rPr>
          <w:rFonts w:hint="eastAsia"/>
        </w:rPr>
        <w:t xml:space="preserve"> </w:t>
      </w:r>
      <w:r w:rsidR="00C0114B">
        <w:rPr>
          <w:rFonts w:hint="eastAsia"/>
        </w:rPr>
        <w:t>判断新注册用户是否已认证的提示</w:t>
      </w:r>
    </w:p>
    <w:p w:rsidR="00C0114B" w:rsidRDefault="00C0114B" w:rsidP="00C0114B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请求方式</w:t>
      </w:r>
      <w:r>
        <w:rPr>
          <w:rFonts w:hint="eastAsia"/>
        </w:rPr>
        <w:t xml:space="preserve"> get</w:t>
      </w:r>
    </w:p>
    <w:p w:rsidR="00046A59" w:rsidRPr="00C0114B" w:rsidRDefault="00C0114B" w:rsidP="00C0114B">
      <w:pPr>
        <w:autoSpaceDE w:val="0"/>
        <w:autoSpaceDN w:val="0"/>
        <w:adjustRightInd w:val="0"/>
        <w:ind w:left="105" w:hangingChars="50" w:hanging="105"/>
        <w:jc w:val="left"/>
      </w:pPr>
      <w:r>
        <w:rPr>
          <w:rFonts w:hint="eastAsia"/>
        </w:rPr>
        <w:t xml:space="preserve">    //</w:t>
      </w:r>
      <w:r>
        <w:rPr>
          <w:rFonts w:hint="eastAsia"/>
        </w:rPr>
        <w:t>参数</w:t>
      </w:r>
      <w:r>
        <w:rPr>
          <w:rFonts w:hint="eastAsia"/>
        </w:rPr>
        <w:t xml:space="preserve"> token</w:t>
      </w:r>
      <w:r>
        <w:t xml:space="preserve">    //url :</w:t>
      </w:r>
      <w:r>
        <w:t>120.25.249.28/Api/Coupon/attestToAlert?token=94d6658000bbc30693b9d31989615462</w:t>
      </w:r>
      <w:r w:rsidR="00046A59" w:rsidRPr="00320058">
        <w:rPr>
          <w:rFonts w:ascii="宋体" w:hAnsi="宋体" w:cs="Consolas" w:hint="eastAsia"/>
          <w:color w:val="000000"/>
          <w:kern w:val="0"/>
          <w:sz w:val="24"/>
          <w:szCs w:val="24"/>
        </w:rPr>
        <w:t>返回</w:t>
      </w:r>
      <w:r w:rsidR="00FC0B6F">
        <w:rPr>
          <w:rFonts w:ascii="宋体" w:hAnsi="宋体" w:cs="Consolas"/>
          <w:color w:val="000000"/>
          <w:kern w:val="0"/>
          <w:sz w:val="24"/>
          <w:szCs w:val="24"/>
        </w:rPr>
        <w:t>数据：</w:t>
      </w:r>
    </w:p>
    <w:p w:rsidR="00912A72" w:rsidRPr="00912A72" w:rsidRDefault="00912A72" w:rsidP="00912A72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12A72">
        <w:rPr>
          <w:rFonts w:ascii="宋体" w:hAnsi="宋体" w:cs="Consolas"/>
          <w:color w:val="000000"/>
          <w:kern w:val="0"/>
          <w:sz w:val="24"/>
          <w:szCs w:val="24"/>
        </w:rPr>
        <w:t>{</w:t>
      </w:r>
    </w:p>
    <w:p w:rsidR="00912A72" w:rsidRPr="00912A72" w:rsidRDefault="00912A72" w:rsidP="00912A72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12A72">
        <w:rPr>
          <w:rFonts w:ascii="宋体" w:hAnsi="宋体" w:cs="Consolas"/>
          <w:color w:val="000000"/>
          <w:kern w:val="0"/>
          <w:sz w:val="24"/>
          <w:szCs w:val="24"/>
        </w:rPr>
        <w:t xml:space="preserve">    "result": "0",</w:t>
      </w:r>
    </w:p>
    <w:p w:rsidR="00912A72" w:rsidRPr="00912A72" w:rsidRDefault="00912A72" w:rsidP="00912A72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12A72">
        <w:rPr>
          <w:rFonts w:ascii="宋体" w:hAnsi="宋体" w:cs="Consolas"/>
          <w:color w:val="000000"/>
          <w:kern w:val="0"/>
          <w:sz w:val="24"/>
          <w:szCs w:val="24"/>
        </w:rPr>
        <w:t xml:space="preserve">    "error_code": 0,</w:t>
      </w:r>
    </w:p>
    <w:p w:rsidR="00912A72" w:rsidRPr="00912A72" w:rsidRDefault="00912A72" w:rsidP="00912A72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12A72">
        <w:rPr>
          <w:rFonts w:ascii="宋体" w:hAnsi="宋体" w:cs="Consolas"/>
          <w:color w:val="000000"/>
          <w:kern w:val="0"/>
          <w:sz w:val="24"/>
          <w:szCs w:val="24"/>
        </w:rPr>
        <w:t xml:space="preserve">    "desc": "",</w:t>
      </w:r>
    </w:p>
    <w:p w:rsidR="00912A72" w:rsidRPr="00912A72" w:rsidRDefault="00912A72" w:rsidP="00912A72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12A72">
        <w:rPr>
          <w:rFonts w:ascii="宋体" w:hAnsi="宋体" w:cs="Consolas"/>
          <w:color w:val="000000"/>
          <w:kern w:val="0"/>
          <w:sz w:val="24"/>
          <w:szCs w:val="24"/>
        </w:rPr>
        <w:t xml:space="preserve">    "data": 1</w:t>
      </w:r>
    </w:p>
    <w:p w:rsidR="00FC0B6F" w:rsidRDefault="00912A72" w:rsidP="00912A72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12A72">
        <w:rPr>
          <w:rFonts w:ascii="宋体" w:hAnsi="宋体" w:cs="Consolas"/>
          <w:color w:val="000000"/>
          <w:kern w:val="0"/>
          <w:sz w:val="24"/>
          <w:szCs w:val="24"/>
        </w:rPr>
        <w:t>}</w:t>
      </w:r>
    </w:p>
    <w:p w:rsidR="00FC0B6F" w:rsidRDefault="00FC0B6F" w:rsidP="00FC0B6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参数</w:t>
      </w:r>
      <w:r>
        <w:rPr>
          <w:rFonts w:ascii="宋体" w:hAnsi="宋体" w:cs="Consolas"/>
          <w:color w:val="000000"/>
          <w:kern w:val="0"/>
          <w:sz w:val="24"/>
          <w:szCs w:val="24"/>
        </w:rPr>
        <w:t>说明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:</w:t>
      </w:r>
    </w:p>
    <w:p w:rsidR="00FC0B6F" w:rsidRPr="00320058" w:rsidRDefault="0027349C" w:rsidP="0027349C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27349C">
        <w:rPr>
          <w:rFonts w:ascii="宋体" w:hAnsi="宋体" w:cs="Consolas" w:hint="eastAsia"/>
          <w:color w:val="000000"/>
          <w:kern w:val="0"/>
          <w:sz w:val="24"/>
          <w:szCs w:val="24"/>
        </w:rPr>
        <w:t>1 新用户未认证，给弹框    2代表不理会</w:t>
      </w:r>
      <w:bookmarkStart w:id="0" w:name="_GoBack"/>
      <w:bookmarkEnd w:id="0"/>
    </w:p>
    <w:sectPr w:rsidR="00FC0B6F" w:rsidRPr="00320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22B" w:rsidRDefault="00CB222B" w:rsidP="0050406B">
      <w:r>
        <w:separator/>
      </w:r>
    </w:p>
  </w:endnote>
  <w:endnote w:type="continuationSeparator" w:id="0">
    <w:p w:rsidR="00CB222B" w:rsidRDefault="00CB222B" w:rsidP="00504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22B" w:rsidRDefault="00CB222B" w:rsidP="0050406B">
      <w:r>
        <w:separator/>
      </w:r>
    </w:p>
  </w:footnote>
  <w:footnote w:type="continuationSeparator" w:id="0">
    <w:p w:rsidR="00CB222B" w:rsidRDefault="00CB222B" w:rsidP="005040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1B"/>
    <w:rsid w:val="000144B7"/>
    <w:rsid w:val="00017EBC"/>
    <w:rsid w:val="00020C21"/>
    <w:rsid w:val="00043569"/>
    <w:rsid w:val="00046A59"/>
    <w:rsid w:val="000622EC"/>
    <w:rsid w:val="000A07EF"/>
    <w:rsid w:val="000B5862"/>
    <w:rsid w:val="001049B4"/>
    <w:rsid w:val="00130C60"/>
    <w:rsid w:val="00146121"/>
    <w:rsid w:val="00174F0F"/>
    <w:rsid w:val="001815F3"/>
    <w:rsid w:val="00192198"/>
    <w:rsid w:val="001B28B9"/>
    <w:rsid w:val="001C1C4F"/>
    <w:rsid w:val="001F2409"/>
    <w:rsid w:val="001F2E0B"/>
    <w:rsid w:val="0027349C"/>
    <w:rsid w:val="002C0E1B"/>
    <w:rsid w:val="002C4092"/>
    <w:rsid w:val="002C5CA3"/>
    <w:rsid w:val="002F1D82"/>
    <w:rsid w:val="00302FB2"/>
    <w:rsid w:val="00312E99"/>
    <w:rsid w:val="00320058"/>
    <w:rsid w:val="00390845"/>
    <w:rsid w:val="003B5BB3"/>
    <w:rsid w:val="003C3126"/>
    <w:rsid w:val="003D7D05"/>
    <w:rsid w:val="004545F9"/>
    <w:rsid w:val="00471CF8"/>
    <w:rsid w:val="00473109"/>
    <w:rsid w:val="0048670B"/>
    <w:rsid w:val="0049286B"/>
    <w:rsid w:val="004B71D4"/>
    <w:rsid w:val="004F69B8"/>
    <w:rsid w:val="00502D7D"/>
    <w:rsid w:val="0050406B"/>
    <w:rsid w:val="0050487F"/>
    <w:rsid w:val="005212D1"/>
    <w:rsid w:val="00531F6A"/>
    <w:rsid w:val="0060690A"/>
    <w:rsid w:val="006620DD"/>
    <w:rsid w:val="006A6FAC"/>
    <w:rsid w:val="006F152E"/>
    <w:rsid w:val="00725CED"/>
    <w:rsid w:val="00726DC3"/>
    <w:rsid w:val="0075221E"/>
    <w:rsid w:val="00770DD0"/>
    <w:rsid w:val="00775C80"/>
    <w:rsid w:val="007B0575"/>
    <w:rsid w:val="007B14B3"/>
    <w:rsid w:val="007C3E88"/>
    <w:rsid w:val="007D1DC3"/>
    <w:rsid w:val="007E44C2"/>
    <w:rsid w:val="0080356D"/>
    <w:rsid w:val="00806E28"/>
    <w:rsid w:val="008414CE"/>
    <w:rsid w:val="00870F95"/>
    <w:rsid w:val="0087503C"/>
    <w:rsid w:val="008768E2"/>
    <w:rsid w:val="00881CE5"/>
    <w:rsid w:val="0089667F"/>
    <w:rsid w:val="008A28EA"/>
    <w:rsid w:val="008C6FA8"/>
    <w:rsid w:val="008E053C"/>
    <w:rsid w:val="008E1F37"/>
    <w:rsid w:val="008F6A17"/>
    <w:rsid w:val="00912A72"/>
    <w:rsid w:val="00931CCF"/>
    <w:rsid w:val="009354BA"/>
    <w:rsid w:val="00947B83"/>
    <w:rsid w:val="00953D6C"/>
    <w:rsid w:val="00955D24"/>
    <w:rsid w:val="009B6835"/>
    <w:rsid w:val="009C1454"/>
    <w:rsid w:val="009C2888"/>
    <w:rsid w:val="009E1277"/>
    <w:rsid w:val="00A050A8"/>
    <w:rsid w:val="00A0690B"/>
    <w:rsid w:val="00AC3EA8"/>
    <w:rsid w:val="00AE4110"/>
    <w:rsid w:val="00AF419A"/>
    <w:rsid w:val="00AF52EB"/>
    <w:rsid w:val="00B27664"/>
    <w:rsid w:val="00B52F47"/>
    <w:rsid w:val="00B5779A"/>
    <w:rsid w:val="00B704B5"/>
    <w:rsid w:val="00BB1FCC"/>
    <w:rsid w:val="00BC240E"/>
    <w:rsid w:val="00BE6A0E"/>
    <w:rsid w:val="00C0114B"/>
    <w:rsid w:val="00C24D3F"/>
    <w:rsid w:val="00C372DB"/>
    <w:rsid w:val="00C40ECA"/>
    <w:rsid w:val="00C66A23"/>
    <w:rsid w:val="00C831B6"/>
    <w:rsid w:val="00C85B3C"/>
    <w:rsid w:val="00CA29EC"/>
    <w:rsid w:val="00CA7A04"/>
    <w:rsid w:val="00CB222B"/>
    <w:rsid w:val="00CC6290"/>
    <w:rsid w:val="00CE700E"/>
    <w:rsid w:val="00CF3461"/>
    <w:rsid w:val="00D151F2"/>
    <w:rsid w:val="00D34D62"/>
    <w:rsid w:val="00D80A81"/>
    <w:rsid w:val="00DB0AC1"/>
    <w:rsid w:val="00DD617B"/>
    <w:rsid w:val="00DE1BF6"/>
    <w:rsid w:val="00E02ECB"/>
    <w:rsid w:val="00E242DE"/>
    <w:rsid w:val="00E256A2"/>
    <w:rsid w:val="00E34FA5"/>
    <w:rsid w:val="00E437FA"/>
    <w:rsid w:val="00E45EE2"/>
    <w:rsid w:val="00E5734B"/>
    <w:rsid w:val="00E741CA"/>
    <w:rsid w:val="00E830C7"/>
    <w:rsid w:val="00EC0370"/>
    <w:rsid w:val="00EF70CC"/>
    <w:rsid w:val="00F04CC6"/>
    <w:rsid w:val="00F449C3"/>
    <w:rsid w:val="00F84092"/>
    <w:rsid w:val="00FC0B6F"/>
    <w:rsid w:val="00FD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F05C67-0BDE-4805-BCB2-1B45A664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C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CA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04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406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4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406B"/>
    <w:rPr>
      <w:sz w:val="18"/>
      <w:szCs w:val="18"/>
    </w:rPr>
  </w:style>
  <w:style w:type="table" w:styleId="a6">
    <w:name w:val="Table Grid"/>
    <w:basedOn w:val="a1"/>
    <w:uiPriority w:val="39"/>
    <w:rsid w:val="00752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F52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p\Documents\&#33258;&#23450;&#20041;%20Office%20&#27169;&#26495;\&#25509;&#2147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接口文档模板.dotx</Template>
  <TotalTime>726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ogulas</dc:creator>
  <cp:keywords/>
  <dc:description/>
  <cp:lastModifiedBy>微软用户</cp:lastModifiedBy>
  <cp:revision>120</cp:revision>
  <dcterms:created xsi:type="dcterms:W3CDTF">2016-05-24T12:25:00Z</dcterms:created>
  <dcterms:modified xsi:type="dcterms:W3CDTF">2016-09-27T08:35:00Z</dcterms:modified>
</cp:coreProperties>
</file>